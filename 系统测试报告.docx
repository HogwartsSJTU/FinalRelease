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C0A82" w14:textId="3446F43C" w:rsidR="00F03B5C" w:rsidRPr="007342E8" w:rsidRDefault="00CC75E6" w:rsidP="00E204BB">
      <w:pPr>
        <w:pStyle w:val="a4"/>
        <w:jc w:val="right"/>
        <w:rPr>
          <w:rFonts w:ascii="Arial" w:hAnsi="Arial"/>
        </w:rPr>
      </w:pPr>
      <w:r w:rsidRPr="007342E8">
        <w:rPr>
          <w:rFonts w:ascii="Arial" w:hAnsi="Arial" w:hint="eastAsia"/>
        </w:rPr>
        <w:t>H</w:t>
      </w:r>
      <w:r w:rsidRPr="007342E8">
        <w:rPr>
          <w:rFonts w:ascii="Arial" w:hAnsi="Arial"/>
        </w:rPr>
        <w:t>ogwarts</w:t>
      </w:r>
    </w:p>
    <w:p w14:paraId="650BD1D3" w14:textId="77777777" w:rsidR="00F03B5C" w:rsidRPr="007342E8" w:rsidRDefault="008C4A8E">
      <w:pPr>
        <w:pStyle w:val="a4"/>
        <w:jc w:val="right"/>
        <w:rPr>
          <w:rFonts w:ascii="Arial" w:hAnsi="Arial"/>
        </w:rPr>
      </w:pPr>
      <w:r w:rsidRPr="007342E8">
        <w:rPr>
          <w:rFonts w:ascii="Arial" w:hAnsi="Arial" w:hint="eastAsia"/>
        </w:rPr>
        <w:t>系统</w:t>
      </w:r>
      <w:r w:rsidR="00F03B5C" w:rsidRPr="007342E8">
        <w:rPr>
          <w:rFonts w:ascii="Arial" w:hAnsi="Arial"/>
        </w:rPr>
        <w:fldChar w:fldCharType="begin"/>
      </w:r>
      <w:r w:rsidR="00F03B5C" w:rsidRPr="007342E8">
        <w:rPr>
          <w:rFonts w:ascii="Arial" w:hAnsi="Arial"/>
        </w:rPr>
        <w:instrText xml:space="preserve"> TITLE  \* MERGEFORMAT </w:instrText>
      </w:r>
      <w:r w:rsidR="00F03B5C" w:rsidRPr="007342E8">
        <w:rPr>
          <w:rFonts w:ascii="Arial" w:hAnsi="Arial"/>
        </w:rPr>
        <w:fldChar w:fldCharType="separate"/>
      </w:r>
      <w:r w:rsidR="003F4A24" w:rsidRPr="007342E8">
        <w:rPr>
          <w:rFonts w:ascii="Arial" w:hAnsi="Arial" w:hint="eastAsia"/>
        </w:rPr>
        <w:t>测试报告</w:t>
      </w:r>
      <w:r w:rsidR="00F03B5C" w:rsidRPr="007342E8">
        <w:rPr>
          <w:rFonts w:ascii="Arial" w:hAnsi="Arial"/>
        </w:rPr>
        <w:fldChar w:fldCharType="end"/>
      </w:r>
    </w:p>
    <w:p w14:paraId="117D7920" w14:textId="77777777" w:rsidR="00320074" w:rsidRPr="007342E8" w:rsidRDefault="00320074">
      <w:pPr>
        <w:pStyle w:val="a4"/>
        <w:jc w:val="right"/>
        <w:rPr>
          <w:sz w:val="28"/>
        </w:rPr>
      </w:pPr>
    </w:p>
    <w:p w14:paraId="159C8291" w14:textId="2867FE71" w:rsidR="00F03B5C" w:rsidRPr="007342E8" w:rsidRDefault="00F03B5C">
      <w:pPr>
        <w:pStyle w:val="a4"/>
        <w:jc w:val="right"/>
        <w:rPr>
          <w:sz w:val="28"/>
        </w:rPr>
      </w:pPr>
      <w:r w:rsidRPr="007342E8">
        <w:rPr>
          <w:rFonts w:hint="eastAsia"/>
          <w:sz w:val="28"/>
        </w:rPr>
        <w:t>版本</w:t>
      </w:r>
      <w:r w:rsidRPr="007342E8">
        <w:rPr>
          <w:rFonts w:ascii="Arial" w:hAnsi="Arial"/>
          <w:sz w:val="28"/>
        </w:rPr>
        <w:t xml:space="preserve"> &lt;</w:t>
      </w:r>
      <w:r w:rsidR="00CC75E6" w:rsidRPr="007342E8">
        <w:rPr>
          <w:rFonts w:ascii="Arial" w:hAnsi="Arial"/>
          <w:sz w:val="28"/>
        </w:rPr>
        <w:t>3</w:t>
      </w:r>
      <w:r w:rsidRPr="007342E8">
        <w:rPr>
          <w:rFonts w:ascii="Arial" w:hAnsi="Arial"/>
          <w:sz w:val="28"/>
        </w:rPr>
        <w:t>.0&gt;</w:t>
      </w:r>
    </w:p>
    <w:p w14:paraId="3049A229" w14:textId="77777777" w:rsidR="00F03B5C" w:rsidRPr="007342E8" w:rsidRDefault="00F03B5C">
      <w:pPr>
        <w:pStyle w:val="a4"/>
        <w:rPr>
          <w:sz w:val="28"/>
        </w:rPr>
      </w:pPr>
    </w:p>
    <w:p w14:paraId="13DEBC30" w14:textId="77777777" w:rsidR="00F03B5C" w:rsidRPr="007342E8" w:rsidRDefault="00F03B5C"/>
    <w:p w14:paraId="5D3AFA04" w14:textId="77777777" w:rsidR="00F03B5C" w:rsidRPr="007342E8" w:rsidRDefault="00F03B5C">
      <w:pPr>
        <w:sectPr w:rsidR="00F03B5C" w:rsidRPr="007342E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965C98" w14:textId="77777777" w:rsidR="00F03B5C" w:rsidRPr="007342E8" w:rsidRDefault="00F03B5C">
      <w:pPr>
        <w:pStyle w:val="a4"/>
      </w:pPr>
      <w:r w:rsidRPr="007342E8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42E8" w:rsidRPr="007342E8" w14:paraId="0D927758" w14:textId="77777777">
        <w:tc>
          <w:tcPr>
            <w:tcW w:w="2304" w:type="dxa"/>
          </w:tcPr>
          <w:p w14:paraId="356B17B3" w14:textId="77777777" w:rsidR="00F03B5C" w:rsidRPr="007342E8" w:rsidRDefault="00F03B5C">
            <w:pPr>
              <w:pStyle w:val="Tabletext"/>
              <w:jc w:val="center"/>
              <w:rPr>
                <w:b/>
              </w:rPr>
            </w:pPr>
            <w:r w:rsidRPr="007342E8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878F7C1" w14:textId="77777777" w:rsidR="00F03B5C" w:rsidRPr="007342E8" w:rsidRDefault="00F03B5C">
            <w:pPr>
              <w:pStyle w:val="Tabletext"/>
              <w:jc w:val="center"/>
              <w:rPr>
                <w:b/>
              </w:rPr>
            </w:pPr>
            <w:r w:rsidRPr="007342E8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3C59D21" w14:textId="77777777" w:rsidR="00F03B5C" w:rsidRPr="007342E8" w:rsidRDefault="00F03B5C">
            <w:pPr>
              <w:pStyle w:val="Tabletext"/>
              <w:jc w:val="center"/>
              <w:rPr>
                <w:b/>
              </w:rPr>
            </w:pPr>
            <w:r w:rsidRPr="007342E8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F29B1AF" w14:textId="77777777" w:rsidR="00F03B5C" w:rsidRPr="007342E8" w:rsidRDefault="00F03B5C">
            <w:pPr>
              <w:pStyle w:val="Tabletext"/>
              <w:jc w:val="center"/>
              <w:rPr>
                <w:b/>
              </w:rPr>
            </w:pPr>
            <w:r w:rsidRPr="007342E8">
              <w:rPr>
                <w:rFonts w:hint="eastAsia"/>
                <w:b/>
              </w:rPr>
              <w:t>作者</w:t>
            </w:r>
          </w:p>
        </w:tc>
      </w:tr>
      <w:tr w:rsidR="007342E8" w:rsidRPr="007342E8" w14:paraId="68F50882" w14:textId="77777777">
        <w:tc>
          <w:tcPr>
            <w:tcW w:w="2304" w:type="dxa"/>
          </w:tcPr>
          <w:p w14:paraId="46F92C9B" w14:textId="6BEC2FD9" w:rsidR="00F03B5C" w:rsidRPr="007342E8" w:rsidRDefault="00F03B5C">
            <w:pPr>
              <w:pStyle w:val="Tabletext"/>
            </w:pPr>
            <w:r w:rsidRPr="007342E8">
              <w:rPr>
                <w:rFonts w:ascii="Times New Roman"/>
              </w:rPr>
              <w:t>&lt;</w:t>
            </w:r>
            <w:r w:rsidR="0069067A" w:rsidRPr="007342E8">
              <w:rPr>
                <w:rFonts w:hint="eastAsia"/>
              </w:rPr>
              <w:t>0</w:t>
            </w:r>
            <w:r w:rsidR="0069067A" w:rsidRPr="007342E8">
              <w:t>1</w:t>
            </w:r>
            <w:r w:rsidRPr="007342E8">
              <w:rPr>
                <w:rFonts w:ascii="Times New Roman"/>
              </w:rPr>
              <w:t>/</w:t>
            </w:r>
            <w:r w:rsidR="0069067A" w:rsidRPr="007342E8">
              <w:rPr>
                <w:rFonts w:hint="eastAsia"/>
              </w:rPr>
              <w:t>0</w:t>
            </w:r>
            <w:r w:rsidR="0069067A" w:rsidRPr="007342E8">
              <w:t>1</w:t>
            </w:r>
            <w:r w:rsidRPr="007342E8">
              <w:rPr>
                <w:rFonts w:ascii="Times New Roman"/>
              </w:rPr>
              <w:t>/</w:t>
            </w:r>
            <w:r w:rsidR="0069067A" w:rsidRPr="007342E8">
              <w:rPr>
                <w:rFonts w:hint="eastAsia"/>
              </w:rPr>
              <w:t>2</w:t>
            </w:r>
            <w:r w:rsidR="0069067A" w:rsidRPr="007342E8">
              <w:t>021</w:t>
            </w:r>
            <w:r w:rsidRPr="007342E8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03114A4" w14:textId="4B451899" w:rsidR="00F03B5C" w:rsidRPr="007342E8" w:rsidRDefault="00F03B5C">
            <w:pPr>
              <w:pStyle w:val="Tabletext"/>
            </w:pPr>
            <w:r w:rsidRPr="007342E8">
              <w:rPr>
                <w:rFonts w:ascii="Times New Roman"/>
              </w:rPr>
              <w:t>&lt;</w:t>
            </w:r>
            <w:r w:rsidR="0069067A" w:rsidRPr="007342E8">
              <w:rPr>
                <w:rFonts w:ascii="Times New Roman"/>
              </w:rPr>
              <w:t>1.0</w:t>
            </w:r>
            <w:r w:rsidRPr="007342E8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5F1CBB7" w14:textId="6449E59D" w:rsidR="00F03B5C" w:rsidRPr="007342E8" w:rsidRDefault="0069067A">
            <w:pPr>
              <w:pStyle w:val="Tabletext"/>
            </w:pPr>
            <w:r w:rsidRPr="007342E8"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38211A26" w14:textId="1E0B06DB" w:rsidR="00F03B5C" w:rsidRPr="007342E8" w:rsidRDefault="0069067A">
            <w:pPr>
              <w:pStyle w:val="Tabletext"/>
            </w:pPr>
            <w:r w:rsidRPr="007342E8">
              <w:rPr>
                <w:rFonts w:ascii="Times New Roman" w:hint="eastAsia"/>
              </w:rPr>
              <w:t>熊添晨</w:t>
            </w:r>
          </w:p>
        </w:tc>
      </w:tr>
      <w:tr w:rsidR="007342E8" w:rsidRPr="007342E8" w14:paraId="3F81D831" w14:textId="77777777">
        <w:tc>
          <w:tcPr>
            <w:tcW w:w="2304" w:type="dxa"/>
          </w:tcPr>
          <w:p w14:paraId="1B5441DD" w14:textId="0AF95344" w:rsidR="00F03B5C" w:rsidRPr="007342E8" w:rsidRDefault="0069067A">
            <w:pPr>
              <w:pStyle w:val="Tabletext"/>
            </w:pPr>
            <w:r w:rsidRPr="007342E8">
              <w:t>&lt;</w:t>
            </w:r>
            <w:r w:rsidRPr="007342E8">
              <w:rPr>
                <w:rFonts w:hint="eastAsia"/>
              </w:rPr>
              <w:t>0</w:t>
            </w:r>
            <w:r w:rsidR="0096223C" w:rsidRPr="007342E8">
              <w:rPr>
                <w:rFonts w:hint="eastAsia"/>
              </w:rPr>
              <w:t>5</w:t>
            </w:r>
            <w:r w:rsidRPr="007342E8">
              <w:t>/</w:t>
            </w:r>
            <w:r w:rsidRPr="007342E8">
              <w:rPr>
                <w:rFonts w:hint="eastAsia"/>
              </w:rPr>
              <w:t>0</w:t>
            </w:r>
            <w:r w:rsidRPr="007342E8">
              <w:t>1/</w:t>
            </w:r>
            <w:r w:rsidRPr="007342E8">
              <w:rPr>
                <w:rFonts w:hint="eastAsia"/>
              </w:rPr>
              <w:t>2</w:t>
            </w:r>
            <w:r w:rsidRPr="007342E8">
              <w:t>021&gt;</w:t>
            </w:r>
          </w:p>
        </w:tc>
        <w:tc>
          <w:tcPr>
            <w:tcW w:w="1152" w:type="dxa"/>
          </w:tcPr>
          <w:p w14:paraId="0A6F7E93" w14:textId="44179383" w:rsidR="00F03B5C" w:rsidRPr="007342E8" w:rsidRDefault="0069067A">
            <w:pPr>
              <w:pStyle w:val="Tabletext"/>
            </w:pPr>
            <w:r w:rsidRPr="007342E8">
              <w:t>&lt;</w:t>
            </w:r>
            <w:r w:rsidRPr="007342E8">
              <w:t>2</w:t>
            </w:r>
            <w:r w:rsidRPr="007342E8">
              <w:t>.0&gt;</w:t>
            </w:r>
          </w:p>
        </w:tc>
        <w:tc>
          <w:tcPr>
            <w:tcW w:w="3744" w:type="dxa"/>
          </w:tcPr>
          <w:p w14:paraId="72578539" w14:textId="33A1E791" w:rsidR="00F03B5C" w:rsidRPr="007342E8" w:rsidRDefault="0069067A">
            <w:pPr>
              <w:pStyle w:val="Tabletext"/>
              <w:rPr>
                <w:rFonts w:hint="eastAsia"/>
              </w:rPr>
            </w:pPr>
            <w:r w:rsidRPr="007342E8">
              <w:rPr>
                <w:rFonts w:hint="eastAsia"/>
              </w:rPr>
              <w:t>新增部分测试</w:t>
            </w:r>
          </w:p>
        </w:tc>
        <w:tc>
          <w:tcPr>
            <w:tcW w:w="2304" w:type="dxa"/>
          </w:tcPr>
          <w:p w14:paraId="229EC1E9" w14:textId="15C38B47" w:rsidR="00F03B5C" w:rsidRPr="007342E8" w:rsidRDefault="0069067A">
            <w:pPr>
              <w:pStyle w:val="Tabletext"/>
              <w:rPr>
                <w:rFonts w:hint="eastAsia"/>
              </w:rPr>
            </w:pPr>
            <w:r w:rsidRPr="007342E8">
              <w:rPr>
                <w:rFonts w:hint="eastAsia"/>
              </w:rPr>
              <w:t>郭黛筠</w:t>
            </w:r>
          </w:p>
        </w:tc>
      </w:tr>
      <w:tr w:rsidR="007342E8" w:rsidRPr="007342E8" w14:paraId="2536C64C" w14:textId="77777777">
        <w:tc>
          <w:tcPr>
            <w:tcW w:w="2304" w:type="dxa"/>
          </w:tcPr>
          <w:p w14:paraId="734FB3C1" w14:textId="7628CB2A" w:rsidR="00F03B5C" w:rsidRPr="007342E8" w:rsidRDefault="0069067A">
            <w:pPr>
              <w:pStyle w:val="Tabletext"/>
            </w:pPr>
            <w:r w:rsidRPr="007342E8">
              <w:t>&lt;</w:t>
            </w:r>
            <w:r w:rsidRPr="007342E8">
              <w:rPr>
                <w:rFonts w:hint="eastAsia"/>
              </w:rPr>
              <w:t>0</w:t>
            </w:r>
            <w:r w:rsidR="0096223C" w:rsidRPr="007342E8">
              <w:rPr>
                <w:rFonts w:hint="eastAsia"/>
              </w:rPr>
              <w:t>8</w:t>
            </w:r>
            <w:r w:rsidRPr="007342E8">
              <w:t>/</w:t>
            </w:r>
            <w:r w:rsidRPr="007342E8">
              <w:rPr>
                <w:rFonts w:hint="eastAsia"/>
              </w:rPr>
              <w:t>0</w:t>
            </w:r>
            <w:r w:rsidRPr="007342E8">
              <w:t>1/</w:t>
            </w:r>
            <w:r w:rsidRPr="007342E8">
              <w:rPr>
                <w:rFonts w:hint="eastAsia"/>
              </w:rPr>
              <w:t>2</w:t>
            </w:r>
            <w:r w:rsidRPr="007342E8">
              <w:t>021&gt;</w:t>
            </w:r>
          </w:p>
        </w:tc>
        <w:tc>
          <w:tcPr>
            <w:tcW w:w="1152" w:type="dxa"/>
          </w:tcPr>
          <w:p w14:paraId="53AFD8CA" w14:textId="51583D1A" w:rsidR="00F03B5C" w:rsidRPr="007342E8" w:rsidRDefault="0069067A">
            <w:pPr>
              <w:pStyle w:val="Tabletext"/>
            </w:pPr>
            <w:r w:rsidRPr="007342E8">
              <w:t>&lt;</w:t>
            </w:r>
            <w:r w:rsidRPr="007342E8">
              <w:t>3</w:t>
            </w:r>
            <w:r w:rsidRPr="007342E8">
              <w:t>.0&gt;</w:t>
            </w:r>
          </w:p>
        </w:tc>
        <w:tc>
          <w:tcPr>
            <w:tcW w:w="3744" w:type="dxa"/>
          </w:tcPr>
          <w:p w14:paraId="1C1CA9F5" w14:textId="5CDABB4A" w:rsidR="00F03B5C" w:rsidRPr="007342E8" w:rsidRDefault="0069067A">
            <w:pPr>
              <w:pStyle w:val="Tabletext"/>
            </w:pPr>
            <w:r w:rsidRPr="007342E8">
              <w:rPr>
                <w:rFonts w:hint="eastAsia"/>
              </w:rPr>
              <w:t>更新部分测试结果</w:t>
            </w:r>
          </w:p>
        </w:tc>
        <w:tc>
          <w:tcPr>
            <w:tcW w:w="2304" w:type="dxa"/>
          </w:tcPr>
          <w:p w14:paraId="12B0D70D" w14:textId="44C6D727" w:rsidR="00F03B5C" w:rsidRPr="007342E8" w:rsidRDefault="0069067A">
            <w:pPr>
              <w:pStyle w:val="Tabletext"/>
            </w:pPr>
            <w:r w:rsidRPr="007342E8">
              <w:rPr>
                <w:rFonts w:hint="eastAsia"/>
              </w:rPr>
              <w:t>熊添晨</w:t>
            </w:r>
          </w:p>
        </w:tc>
      </w:tr>
      <w:tr w:rsidR="00F03B5C" w:rsidRPr="007342E8" w14:paraId="05C20ADC" w14:textId="77777777">
        <w:tc>
          <w:tcPr>
            <w:tcW w:w="2304" w:type="dxa"/>
          </w:tcPr>
          <w:p w14:paraId="41620A68" w14:textId="77777777" w:rsidR="00F03B5C" w:rsidRPr="007342E8" w:rsidRDefault="00F03B5C">
            <w:pPr>
              <w:pStyle w:val="Tabletext"/>
            </w:pPr>
          </w:p>
        </w:tc>
        <w:tc>
          <w:tcPr>
            <w:tcW w:w="1152" w:type="dxa"/>
          </w:tcPr>
          <w:p w14:paraId="6936057B" w14:textId="77777777" w:rsidR="00F03B5C" w:rsidRPr="007342E8" w:rsidRDefault="00F03B5C">
            <w:pPr>
              <w:pStyle w:val="Tabletext"/>
            </w:pPr>
          </w:p>
        </w:tc>
        <w:tc>
          <w:tcPr>
            <w:tcW w:w="3744" w:type="dxa"/>
          </w:tcPr>
          <w:p w14:paraId="587D2762" w14:textId="77777777" w:rsidR="00F03B5C" w:rsidRPr="007342E8" w:rsidRDefault="00F03B5C">
            <w:pPr>
              <w:pStyle w:val="Tabletext"/>
            </w:pPr>
          </w:p>
        </w:tc>
        <w:tc>
          <w:tcPr>
            <w:tcW w:w="2304" w:type="dxa"/>
          </w:tcPr>
          <w:p w14:paraId="545CC36D" w14:textId="77777777" w:rsidR="00F03B5C" w:rsidRPr="007342E8" w:rsidRDefault="00F03B5C">
            <w:pPr>
              <w:pStyle w:val="Tabletext"/>
            </w:pPr>
          </w:p>
        </w:tc>
      </w:tr>
    </w:tbl>
    <w:p w14:paraId="002760BC" w14:textId="77777777" w:rsidR="00F03B5C" w:rsidRPr="007342E8" w:rsidRDefault="00F03B5C"/>
    <w:p w14:paraId="01B6B25D" w14:textId="77777777" w:rsidR="00F03B5C" w:rsidRPr="007342E8" w:rsidRDefault="00F03B5C">
      <w:pPr>
        <w:pStyle w:val="a4"/>
      </w:pPr>
      <w:r w:rsidRPr="007342E8">
        <w:br w:type="page"/>
      </w:r>
      <w:r w:rsidRPr="007342E8">
        <w:rPr>
          <w:rFonts w:hint="eastAsia"/>
        </w:rPr>
        <w:lastRenderedPageBreak/>
        <w:t>目录</w:t>
      </w:r>
    </w:p>
    <w:p w14:paraId="58E557C0" w14:textId="77777777" w:rsidR="006F01C1" w:rsidRPr="007342E8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rFonts w:ascii="Times New Roman"/>
        </w:rPr>
        <w:fldChar w:fldCharType="begin"/>
      </w:r>
      <w:r w:rsidRPr="007342E8">
        <w:rPr>
          <w:rFonts w:ascii="Times New Roman"/>
        </w:rPr>
        <w:instrText xml:space="preserve"> TOC \o "1-3" </w:instrText>
      </w:r>
      <w:r w:rsidRPr="007342E8">
        <w:rPr>
          <w:rFonts w:ascii="Times New Roman"/>
        </w:rPr>
        <w:fldChar w:fldCharType="separate"/>
      </w:r>
      <w:r w:rsidR="006F01C1" w:rsidRPr="007342E8">
        <w:rPr>
          <w:noProof/>
        </w:rPr>
        <w:t>1.</w:t>
      </w:r>
      <w:r w:rsidR="006F01C1"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 w:rsidRPr="007342E8">
        <w:rPr>
          <w:rFonts w:hint="eastAsia"/>
          <w:noProof/>
        </w:rPr>
        <w:t>简介</w:t>
      </w:r>
      <w:r w:rsidR="006F01C1" w:rsidRPr="007342E8">
        <w:rPr>
          <w:noProof/>
        </w:rPr>
        <w:tab/>
      </w:r>
      <w:r w:rsidR="006F01C1" w:rsidRPr="007342E8">
        <w:rPr>
          <w:noProof/>
        </w:rPr>
        <w:fldChar w:fldCharType="begin"/>
      </w:r>
      <w:r w:rsidR="006F01C1" w:rsidRPr="007342E8">
        <w:rPr>
          <w:noProof/>
        </w:rPr>
        <w:instrText xml:space="preserve"> PAGEREF _Toc393891298 \h </w:instrText>
      </w:r>
      <w:r w:rsidR="006F01C1" w:rsidRPr="007342E8">
        <w:rPr>
          <w:noProof/>
        </w:rPr>
      </w:r>
      <w:r w:rsidR="006F01C1" w:rsidRPr="007342E8">
        <w:rPr>
          <w:noProof/>
        </w:rPr>
        <w:fldChar w:fldCharType="separate"/>
      </w:r>
      <w:r w:rsidR="006F01C1" w:rsidRPr="007342E8">
        <w:rPr>
          <w:noProof/>
        </w:rPr>
        <w:t>4</w:t>
      </w:r>
      <w:r w:rsidR="006F01C1" w:rsidRPr="007342E8">
        <w:rPr>
          <w:noProof/>
        </w:rPr>
        <w:fldChar w:fldCharType="end"/>
      </w:r>
    </w:p>
    <w:p w14:paraId="71645147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  <w:snapToGrid/>
          <w:lang w:eastAsia="en-US"/>
        </w:rPr>
        <w:t>1.1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  <w:snapToGrid/>
          <w:lang w:eastAsia="en-US"/>
        </w:rPr>
        <w:t>目的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_Toc393891299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308F0A54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  <w:snapToGrid/>
          <w:lang w:eastAsia="en-US"/>
        </w:rPr>
        <w:t>1.2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  <w:snapToGrid/>
          <w:lang w:eastAsia="en-US"/>
        </w:rPr>
        <w:t>范围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_Toc393891300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7A8C03F7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  <w:snapToGrid/>
        </w:rPr>
        <w:t>1.3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  <w:snapToGrid/>
        </w:rPr>
        <w:t>定义、首字母缩写词和缩略语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_Toc393891301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6881178F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  <w:snapToGrid/>
        </w:rPr>
        <w:t>1.4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  <w:snapToGrid/>
        </w:rPr>
        <w:t>参考资料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_Toc393891302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3B71BA77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  <w:snapToGrid/>
        </w:rPr>
        <w:t>1.5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  <w:snapToGrid/>
        </w:rPr>
        <w:t>概述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_Toc393891303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150B4831" w14:textId="77777777" w:rsidR="006F01C1" w:rsidRPr="007342E8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</w:rPr>
        <w:t>2.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</w:rPr>
        <w:t>测试概要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_Toc393891304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6CDD34EC" w14:textId="77777777" w:rsidR="006F01C1" w:rsidRPr="007342E8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</w:rPr>
        <w:t>3.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</w:rPr>
        <w:t>测试环境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_Toc393891305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7D44399E" w14:textId="77777777" w:rsidR="006F01C1" w:rsidRPr="007342E8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</w:rPr>
        <w:t>4.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</w:rPr>
        <w:t>测试结果及分析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_Toc393891306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3D635437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rFonts w:ascii="Arial" w:hAnsi="Arial"/>
          <w:noProof/>
          <w:snapToGrid/>
        </w:rPr>
        <w:t>4.1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ascii="Arial" w:hAnsi="Arial" w:hint="eastAsia"/>
          <w:noProof/>
          <w:snapToGrid/>
        </w:rPr>
        <w:t>需求覆盖率及缺陷分布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_Toc393891307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4</w:t>
      </w:r>
      <w:r w:rsidRPr="007342E8">
        <w:rPr>
          <w:noProof/>
        </w:rPr>
        <w:fldChar w:fldCharType="end"/>
      </w:r>
    </w:p>
    <w:p w14:paraId="26A29886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  <w:snapToGrid/>
        </w:rPr>
        <w:t>4.2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  <w:snapToGrid/>
        </w:rPr>
        <w:t>缺陷严重程度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_Toc393891308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5</w:t>
      </w:r>
      <w:r w:rsidRPr="007342E8">
        <w:rPr>
          <w:noProof/>
        </w:rPr>
        <w:fldChar w:fldCharType="end"/>
      </w:r>
    </w:p>
    <w:p w14:paraId="46C21EA7" w14:textId="77777777" w:rsidR="006F01C1" w:rsidRPr="007342E8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rFonts w:ascii="Arial" w:hAnsi="Arial"/>
          <w:noProof/>
          <w:snapToGrid/>
        </w:rPr>
        <w:t>5.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ascii="Arial" w:hAnsi="Arial" w:hint="eastAsia"/>
          <w:noProof/>
          <w:snapToGrid/>
        </w:rPr>
        <w:t>缺陷清单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_Toc393891309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5</w:t>
      </w:r>
      <w:r w:rsidRPr="007342E8">
        <w:rPr>
          <w:noProof/>
        </w:rPr>
        <w:fldChar w:fldCharType="end"/>
      </w:r>
    </w:p>
    <w:p w14:paraId="201EBB92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rFonts w:ascii="Arial" w:hAnsi="Arial"/>
          <w:noProof/>
          <w:snapToGrid/>
        </w:rPr>
        <w:t>5.1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ascii="Arial" w:hAnsi="Arial" w:hint="eastAsia"/>
          <w:noProof/>
          <w:snapToGrid/>
        </w:rPr>
        <w:t>功能性缺陷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_Toc393891310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5</w:t>
      </w:r>
      <w:r w:rsidRPr="007342E8">
        <w:rPr>
          <w:noProof/>
        </w:rPr>
        <w:fldChar w:fldCharType="end"/>
      </w:r>
    </w:p>
    <w:p w14:paraId="560E8DC7" w14:textId="77777777" w:rsidR="006F01C1" w:rsidRPr="007342E8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  <w:snapToGrid/>
        </w:rPr>
        <w:t>5.2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  <w:snapToGrid/>
        </w:rPr>
        <w:t>非功能性缺陷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_Toc393891311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6</w:t>
      </w:r>
      <w:r w:rsidRPr="007342E8">
        <w:rPr>
          <w:noProof/>
        </w:rPr>
        <w:fldChar w:fldCharType="end"/>
      </w:r>
    </w:p>
    <w:p w14:paraId="0761FEE9" w14:textId="77777777" w:rsidR="006F01C1" w:rsidRPr="007342E8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342E8">
        <w:rPr>
          <w:noProof/>
        </w:rPr>
        <w:t>6.</w:t>
      </w:r>
      <w:r w:rsidRPr="007342E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342E8">
        <w:rPr>
          <w:rFonts w:hint="eastAsia"/>
          <w:noProof/>
        </w:rPr>
        <w:t>测试结论与建议</w:t>
      </w:r>
      <w:r w:rsidRPr="007342E8">
        <w:rPr>
          <w:noProof/>
        </w:rPr>
        <w:tab/>
      </w:r>
      <w:r w:rsidRPr="007342E8">
        <w:rPr>
          <w:noProof/>
        </w:rPr>
        <w:fldChar w:fldCharType="begin"/>
      </w:r>
      <w:r w:rsidRPr="007342E8">
        <w:rPr>
          <w:noProof/>
        </w:rPr>
        <w:instrText xml:space="preserve"> PAGEREF _Toc393891312 \h </w:instrText>
      </w:r>
      <w:r w:rsidRPr="007342E8">
        <w:rPr>
          <w:noProof/>
        </w:rPr>
      </w:r>
      <w:r w:rsidRPr="007342E8">
        <w:rPr>
          <w:noProof/>
        </w:rPr>
        <w:fldChar w:fldCharType="separate"/>
      </w:r>
      <w:r w:rsidRPr="007342E8">
        <w:rPr>
          <w:noProof/>
        </w:rPr>
        <w:t>6</w:t>
      </w:r>
      <w:r w:rsidRPr="007342E8">
        <w:rPr>
          <w:noProof/>
        </w:rPr>
        <w:fldChar w:fldCharType="end"/>
      </w:r>
    </w:p>
    <w:p w14:paraId="557CEE89" w14:textId="77777777" w:rsidR="00F03B5C" w:rsidRPr="007342E8" w:rsidRDefault="00F03B5C">
      <w:pPr>
        <w:pStyle w:val="a4"/>
        <w:rPr>
          <w:rFonts w:ascii="Arial" w:hAnsi="Arial"/>
        </w:rPr>
      </w:pPr>
      <w:r w:rsidRPr="007342E8">
        <w:rPr>
          <w:rFonts w:ascii="Times New Roman"/>
        </w:rPr>
        <w:fldChar w:fldCharType="end"/>
      </w:r>
      <w:r w:rsidRPr="007342E8">
        <w:br w:type="page"/>
      </w:r>
      <w:r w:rsidR="008C4A8E" w:rsidRPr="007342E8">
        <w:rPr>
          <w:rFonts w:hint="eastAsia"/>
        </w:rPr>
        <w:lastRenderedPageBreak/>
        <w:t>系统</w:t>
      </w:r>
      <w:r w:rsidRPr="007342E8">
        <w:rPr>
          <w:rFonts w:ascii="Arial" w:hAnsi="Arial"/>
        </w:rPr>
        <w:fldChar w:fldCharType="begin"/>
      </w:r>
      <w:r w:rsidRPr="007342E8">
        <w:rPr>
          <w:rFonts w:ascii="Arial" w:hAnsi="Arial"/>
        </w:rPr>
        <w:instrText xml:space="preserve"> TITLE  \* MERGEFORMAT </w:instrText>
      </w:r>
      <w:r w:rsidRPr="007342E8">
        <w:rPr>
          <w:rFonts w:ascii="Arial" w:hAnsi="Arial"/>
        </w:rPr>
        <w:fldChar w:fldCharType="separate"/>
      </w:r>
      <w:r w:rsidR="003F4A24" w:rsidRPr="007342E8">
        <w:rPr>
          <w:rFonts w:ascii="Arial" w:hAnsi="Arial" w:hint="eastAsia"/>
        </w:rPr>
        <w:t>测试报告</w:t>
      </w:r>
      <w:r w:rsidRPr="007342E8">
        <w:rPr>
          <w:rFonts w:ascii="Arial" w:hAnsi="Arial"/>
        </w:rPr>
        <w:fldChar w:fldCharType="end"/>
      </w:r>
      <w:r w:rsidRPr="007342E8">
        <w:rPr>
          <w:rFonts w:ascii="Arial" w:hAnsi="Arial"/>
        </w:rPr>
        <w:t xml:space="preserve"> </w:t>
      </w:r>
    </w:p>
    <w:p w14:paraId="34D7D8F5" w14:textId="77777777" w:rsidR="00F03B5C" w:rsidRPr="007342E8" w:rsidRDefault="00F03B5C">
      <w:pPr>
        <w:pStyle w:val="1"/>
      </w:pPr>
      <w:bookmarkStart w:id="0" w:name="_Toc393891298"/>
      <w:r w:rsidRPr="007342E8">
        <w:rPr>
          <w:rFonts w:hint="eastAsia"/>
        </w:rPr>
        <w:t>简介</w:t>
      </w:r>
      <w:bookmarkEnd w:id="0"/>
    </w:p>
    <w:p w14:paraId="57AB0B04" w14:textId="77777777" w:rsidR="00614542" w:rsidRPr="007342E8" w:rsidRDefault="00614542" w:rsidP="00614542">
      <w:pPr>
        <w:pStyle w:val="2"/>
        <w:rPr>
          <w:snapToGrid/>
          <w:lang w:eastAsia="en-US"/>
        </w:rPr>
      </w:pPr>
      <w:bookmarkStart w:id="1" w:name="_Toc393891299"/>
      <w:r w:rsidRPr="007342E8">
        <w:rPr>
          <w:rFonts w:hint="eastAsia"/>
          <w:snapToGrid/>
          <w:lang w:eastAsia="en-US"/>
        </w:rPr>
        <w:t>目的</w:t>
      </w:r>
      <w:bookmarkEnd w:id="1"/>
    </w:p>
    <w:p w14:paraId="57D27464" w14:textId="44A2D417" w:rsidR="00614542" w:rsidRPr="007342E8" w:rsidRDefault="00FD76A6" w:rsidP="00614542">
      <w:pPr>
        <w:spacing w:after="120"/>
        <w:ind w:left="720"/>
        <w:rPr>
          <w:rFonts w:ascii="Times New Roman"/>
          <w:i/>
          <w:snapToGrid/>
        </w:rPr>
      </w:pPr>
      <w:r w:rsidRPr="007342E8">
        <w:rPr>
          <w:rFonts w:ascii="Times New Roman" w:hint="eastAsia"/>
          <w:i/>
          <w:snapToGrid/>
        </w:rPr>
        <w:t>为霍格沃茨导游</w:t>
      </w:r>
      <w:r w:rsidRPr="007342E8">
        <w:rPr>
          <w:rFonts w:ascii="Times New Roman" w:hint="eastAsia"/>
          <w:i/>
          <w:snapToGrid/>
        </w:rPr>
        <w:t>APP</w:t>
      </w:r>
      <w:r w:rsidRPr="007342E8">
        <w:rPr>
          <w:rFonts w:ascii="Times New Roman" w:hint="eastAsia"/>
          <w:i/>
          <w:snapToGrid/>
        </w:rPr>
        <w:t>提供系统测试报告，为</w:t>
      </w:r>
      <w:r w:rsidR="009D1E99" w:rsidRPr="007342E8">
        <w:rPr>
          <w:rFonts w:ascii="Times New Roman" w:hint="eastAsia"/>
          <w:i/>
          <w:snapToGrid/>
        </w:rPr>
        <w:t>本</w:t>
      </w:r>
      <w:r w:rsidRPr="007342E8">
        <w:rPr>
          <w:rFonts w:ascii="Times New Roman" w:hint="eastAsia"/>
          <w:i/>
          <w:snapToGrid/>
        </w:rPr>
        <w:t>项目</w:t>
      </w:r>
      <w:r w:rsidR="008F305A" w:rsidRPr="007342E8">
        <w:rPr>
          <w:rFonts w:ascii="Times New Roman" w:hint="eastAsia"/>
          <w:i/>
          <w:snapToGrid/>
        </w:rPr>
        <w:t>修改提供方向，并</w:t>
      </w:r>
      <w:r w:rsidR="00302D1B" w:rsidRPr="007342E8">
        <w:rPr>
          <w:rFonts w:ascii="Times New Roman" w:hint="eastAsia"/>
          <w:i/>
          <w:snapToGrid/>
        </w:rPr>
        <w:t>为课程提交材料。</w:t>
      </w:r>
    </w:p>
    <w:p w14:paraId="3FC7F54C" w14:textId="77777777" w:rsidR="00614542" w:rsidRPr="007342E8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 w:rsidRPr="007342E8"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751A3DB2" w14:textId="0CF132FB" w:rsidR="00614542" w:rsidRPr="007342E8" w:rsidRDefault="00E45E9C" w:rsidP="00614542">
      <w:pPr>
        <w:spacing w:after="120"/>
        <w:ind w:left="720"/>
        <w:rPr>
          <w:rFonts w:ascii="Times New Roman" w:hint="eastAsia"/>
          <w:i/>
          <w:snapToGrid/>
        </w:rPr>
      </w:pPr>
      <w:r w:rsidRPr="007342E8">
        <w:rPr>
          <w:rFonts w:ascii="Times New Roman" w:hint="eastAsia"/>
          <w:i/>
          <w:snapToGrid/>
        </w:rPr>
        <w:t>霍格沃茨导游</w:t>
      </w:r>
      <w:r w:rsidRPr="007342E8">
        <w:rPr>
          <w:rFonts w:ascii="Times New Roman" w:hint="eastAsia"/>
          <w:i/>
          <w:snapToGrid/>
        </w:rPr>
        <w:t>APP</w:t>
      </w:r>
      <w:r w:rsidR="00603561" w:rsidRPr="007342E8">
        <w:rPr>
          <w:rFonts w:ascii="Times New Roman" w:hint="eastAsia"/>
          <w:i/>
          <w:snapToGrid/>
        </w:rPr>
        <w:t>项目</w:t>
      </w:r>
    </w:p>
    <w:p w14:paraId="0ABDD4BF" w14:textId="77777777" w:rsidR="00614542" w:rsidRPr="007342E8" w:rsidRDefault="00614542" w:rsidP="00614542">
      <w:pPr>
        <w:pStyle w:val="2"/>
        <w:rPr>
          <w:snapToGrid/>
        </w:rPr>
      </w:pPr>
      <w:bookmarkStart w:id="3" w:name="_Toc393891301"/>
      <w:r w:rsidRPr="007342E8">
        <w:rPr>
          <w:rFonts w:hint="eastAsia"/>
          <w:snapToGrid/>
        </w:rPr>
        <w:t>定义、首字母缩写词和缩略语</w:t>
      </w:r>
      <w:bookmarkEnd w:id="3"/>
    </w:p>
    <w:p w14:paraId="2F975943" w14:textId="05065D89" w:rsidR="00614542" w:rsidRPr="007342E8" w:rsidRDefault="001D1FD8" w:rsidP="00614542">
      <w:pPr>
        <w:spacing w:after="120"/>
        <w:ind w:left="720"/>
        <w:rPr>
          <w:rFonts w:ascii="Times New Roman" w:hint="eastAsia"/>
          <w:i/>
          <w:snapToGrid/>
        </w:rPr>
      </w:pPr>
      <w:r w:rsidRPr="007342E8">
        <w:rPr>
          <w:rFonts w:ascii="Times New Roman" w:hint="eastAsia"/>
          <w:i/>
          <w:snapToGrid/>
        </w:rPr>
        <w:t>无</w:t>
      </w:r>
    </w:p>
    <w:p w14:paraId="5C4829D1" w14:textId="77777777" w:rsidR="00614542" w:rsidRPr="007342E8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7342E8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577925E5" w14:textId="6E4861DB" w:rsidR="00F03B5C" w:rsidRPr="007342E8" w:rsidRDefault="00563BEC" w:rsidP="00614542">
      <w:pPr>
        <w:spacing w:after="120"/>
        <w:ind w:left="720"/>
        <w:rPr>
          <w:rFonts w:ascii="Times New Roman"/>
          <w:i/>
          <w:snapToGrid/>
        </w:rPr>
      </w:pPr>
      <w:r w:rsidRPr="007342E8">
        <w:rPr>
          <w:rFonts w:ascii="Times New Roman" w:hint="eastAsia"/>
          <w:i/>
          <w:snapToGrid/>
        </w:rPr>
        <w:t>《软件工程原理</w:t>
      </w:r>
      <w:r w:rsidR="00B15586" w:rsidRPr="007342E8">
        <w:rPr>
          <w:rFonts w:ascii="Times New Roman" w:hint="eastAsia"/>
          <w:i/>
          <w:snapToGrid/>
        </w:rPr>
        <w:t>教材</w:t>
      </w:r>
      <w:r w:rsidRPr="007342E8">
        <w:rPr>
          <w:rFonts w:ascii="Times New Roman" w:hint="eastAsia"/>
          <w:i/>
          <w:snapToGrid/>
        </w:rPr>
        <w:t>》</w:t>
      </w:r>
    </w:p>
    <w:p w14:paraId="5DAF9C67" w14:textId="77777777" w:rsidR="00614542" w:rsidRPr="007342E8" w:rsidRDefault="00614542" w:rsidP="00614542">
      <w:pPr>
        <w:pStyle w:val="2"/>
        <w:rPr>
          <w:snapToGrid/>
          <w:lang w:eastAsia="en-US"/>
        </w:rPr>
      </w:pPr>
      <w:bookmarkStart w:id="5" w:name="_Toc393891303"/>
      <w:r w:rsidRPr="007342E8">
        <w:rPr>
          <w:rFonts w:hint="eastAsia"/>
          <w:snapToGrid/>
          <w:lang w:eastAsia="en-US"/>
        </w:rPr>
        <w:t>概述</w:t>
      </w:r>
      <w:bookmarkEnd w:id="5"/>
    </w:p>
    <w:p w14:paraId="35100FEF" w14:textId="43ABEFB8" w:rsidR="00614542" w:rsidRPr="007342E8" w:rsidRDefault="00440118" w:rsidP="00614542">
      <w:pPr>
        <w:spacing w:after="120"/>
        <w:ind w:left="720"/>
        <w:rPr>
          <w:rFonts w:ascii="Times New Roman" w:hint="eastAsia"/>
          <w:i/>
          <w:snapToGrid/>
        </w:rPr>
      </w:pPr>
      <w:r w:rsidRPr="007342E8">
        <w:rPr>
          <w:rFonts w:ascii="Times New Roman" w:hint="eastAsia"/>
          <w:i/>
          <w:snapToGrid/>
        </w:rPr>
        <w:t>本测试报告包含功能性与非功能性测试以及缺陷清单。</w:t>
      </w:r>
    </w:p>
    <w:p w14:paraId="4440089C" w14:textId="77777777" w:rsidR="00F03B5C" w:rsidRPr="007342E8" w:rsidRDefault="00F03B5C">
      <w:pPr>
        <w:pStyle w:val="1"/>
      </w:pPr>
      <w:bookmarkStart w:id="6" w:name="_Toc393891304"/>
      <w:r w:rsidRPr="007342E8">
        <w:rPr>
          <w:rFonts w:hint="eastAsia"/>
        </w:rPr>
        <w:t>测试</w:t>
      </w:r>
      <w:r w:rsidR="00836E8B" w:rsidRPr="007342E8">
        <w:rPr>
          <w:rFonts w:hint="eastAsia"/>
        </w:rPr>
        <w:t>概</w:t>
      </w:r>
      <w:r w:rsidR="00307DC6" w:rsidRPr="007342E8">
        <w:rPr>
          <w:rFonts w:hint="eastAsia"/>
        </w:rPr>
        <w:t>要</w:t>
      </w:r>
      <w:bookmarkEnd w:id="6"/>
    </w:p>
    <w:p w14:paraId="679718C5" w14:textId="06926DD9" w:rsidR="004B0E53" w:rsidRPr="007342E8" w:rsidRDefault="002D3B02" w:rsidP="00F948AA">
      <w:pPr>
        <w:pStyle w:val="InfoBlue"/>
        <w:rPr>
          <w:rFonts w:hint="eastAsia"/>
        </w:rPr>
      </w:pPr>
      <w:r w:rsidRPr="007342E8">
        <w:rPr>
          <w:rFonts w:hint="eastAsia"/>
        </w:rPr>
        <w:t>测试使用</w:t>
      </w:r>
      <w:r w:rsidRPr="007342E8">
        <w:rPr>
          <w:rFonts w:hint="eastAsia"/>
        </w:rPr>
        <w:t>Junit</w:t>
      </w:r>
      <w:r w:rsidRPr="007342E8">
        <w:rPr>
          <w:rFonts w:hint="eastAsia"/>
        </w:rPr>
        <w:t>，</w:t>
      </w:r>
      <w:proofErr w:type="spellStart"/>
      <w:r w:rsidR="00FE4938" w:rsidRPr="007342E8">
        <w:rPr>
          <w:rFonts w:hint="eastAsia"/>
        </w:rPr>
        <w:t>Jmeter</w:t>
      </w:r>
      <w:proofErr w:type="spellEnd"/>
      <w:r w:rsidR="00FE4938" w:rsidRPr="007342E8">
        <w:rPr>
          <w:rFonts w:hint="eastAsia"/>
        </w:rPr>
        <w:t>，</w:t>
      </w:r>
      <w:r w:rsidR="00FE4938" w:rsidRPr="007342E8">
        <w:rPr>
          <w:rFonts w:hint="eastAsia"/>
        </w:rPr>
        <w:t>Prometheus</w:t>
      </w:r>
      <w:r w:rsidR="00FE4938" w:rsidRPr="007342E8">
        <w:rPr>
          <w:rFonts w:hint="eastAsia"/>
        </w:rPr>
        <w:t>，</w:t>
      </w:r>
      <w:proofErr w:type="spellStart"/>
      <w:r w:rsidR="006B6B6A" w:rsidRPr="007342E8">
        <w:t>Granafana</w:t>
      </w:r>
      <w:proofErr w:type="spellEnd"/>
      <w:r w:rsidR="007F6168" w:rsidRPr="007342E8">
        <w:rPr>
          <w:rFonts w:hint="eastAsia"/>
        </w:rPr>
        <w:t>以及</w:t>
      </w:r>
      <w:r w:rsidR="007F6168" w:rsidRPr="007342E8">
        <w:rPr>
          <w:rFonts w:hint="eastAsia"/>
        </w:rPr>
        <w:t>flutter</w:t>
      </w:r>
      <w:r w:rsidR="007F6168" w:rsidRPr="007342E8">
        <w:rPr>
          <w:rFonts w:hint="eastAsia"/>
        </w:rPr>
        <w:t>自带的测试工具进行相关测试，</w:t>
      </w:r>
      <w:r w:rsidR="005B08C8" w:rsidRPr="007342E8">
        <w:rPr>
          <w:rFonts w:hint="eastAsia"/>
        </w:rPr>
        <w:t>测试地点为小组学习室，</w:t>
      </w:r>
      <w:r w:rsidR="00BA6F9C" w:rsidRPr="007342E8">
        <w:rPr>
          <w:rFonts w:hint="eastAsia"/>
        </w:rPr>
        <w:t>成员为</w:t>
      </w:r>
      <w:r w:rsidR="00335997" w:rsidRPr="007342E8">
        <w:rPr>
          <w:rFonts w:hint="eastAsia"/>
        </w:rPr>
        <w:t>全体成员</w:t>
      </w:r>
      <w:r w:rsidR="003360E4" w:rsidRPr="007342E8">
        <w:rPr>
          <w:rFonts w:hint="eastAsia"/>
        </w:rPr>
        <w:t>参与</w:t>
      </w:r>
      <w:r w:rsidR="00335997" w:rsidRPr="007342E8">
        <w:rPr>
          <w:rFonts w:hint="eastAsia"/>
        </w:rPr>
        <w:t>，</w:t>
      </w:r>
      <w:r w:rsidR="00562C42" w:rsidRPr="007342E8">
        <w:rPr>
          <w:rFonts w:hint="eastAsia"/>
        </w:rPr>
        <w:t>时间</w:t>
      </w:r>
      <w:r w:rsidR="00EC5C73" w:rsidRPr="007342E8">
        <w:rPr>
          <w:rFonts w:hint="eastAsia"/>
        </w:rPr>
        <w:t>为</w:t>
      </w:r>
      <w:r w:rsidR="00562C42" w:rsidRPr="007342E8">
        <w:rPr>
          <w:rFonts w:hint="eastAsia"/>
        </w:rPr>
        <w:t>12/</w:t>
      </w:r>
      <w:r w:rsidR="00587E31" w:rsidRPr="007342E8">
        <w:rPr>
          <w:rFonts w:hint="eastAsia"/>
        </w:rPr>
        <w:t>10</w:t>
      </w:r>
      <w:r w:rsidR="00562C42" w:rsidRPr="007342E8">
        <w:rPr>
          <w:rFonts w:hint="eastAsia"/>
        </w:rPr>
        <w:t>-1/7</w:t>
      </w:r>
      <w:r w:rsidR="000037C3" w:rsidRPr="007342E8">
        <w:rPr>
          <w:rFonts w:hint="eastAsia"/>
        </w:rPr>
        <w:t>。</w:t>
      </w:r>
    </w:p>
    <w:p w14:paraId="2A9E1E13" w14:textId="3DCF0337" w:rsidR="004B0E53" w:rsidRPr="007342E8" w:rsidRDefault="004B0E53" w:rsidP="004B0E53">
      <w:pPr>
        <w:pStyle w:val="1"/>
      </w:pPr>
      <w:bookmarkStart w:id="7" w:name="_Toc393891305"/>
      <w:r w:rsidRPr="007342E8">
        <w:rPr>
          <w:rFonts w:hint="eastAsia"/>
        </w:rPr>
        <w:t>测试环境</w:t>
      </w:r>
      <w:bookmarkEnd w:id="7"/>
    </w:p>
    <w:p w14:paraId="49BB387C" w14:textId="662F6F27" w:rsidR="002B4C93" w:rsidRPr="007342E8" w:rsidRDefault="002A0EAA" w:rsidP="002B4C93">
      <w:pPr>
        <w:ind w:left="720"/>
        <w:rPr>
          <w:rFonts w:hint="eastAsia"/>
        </w:rPr>
      </w:pPr>
      <w:r w:rsidRPr="007342E8">
        <w:rPr>
          <w:rFonts w:hint="eastAsia"/>
        </w:rPr>
        <w:t>处理器：</w:t>
      </w:r>
      <w:r w:rsidR="002B4C93" w:rsidRPr="007342E8">
        <w:t>Intel</w:t>
      </w:r>
      <w:r w:rsidR="002B4C93" w:rsidRPr="007342E8">
        <w:t>®</w:t>
      </w:r>
      <w:r w:rsidR="002B4C93" w:rsidRPr="007342E8">
        <w:t>Core</w:t>
      </w:r>
      <w:r w:rsidR="002B4C93" w:rsidRPr="007342E8">
        <w:t>™</w:t>
      </w:r>
      <w:r w:rsidR="002B4C93" w:rsidRPr="007342E8">
        <w:t>i5-8300H CPU @ 2.30GHz</w:t>
      </w:r>
    </w:p>
    <w:p w14:paraId="584F85CC" w14:textId="77777777" w:rsidR="00B01E70" w:rsidRPr="007342E8" w:rsidRDefault="00B01E70" w:rsidP="00B01E70">
      <w:pPr>
        <w:pStyle w:val="1"/>
      </w:pPr>
      <w:bookmarkStart w:id="8" w:name="_Toc393891306"/>
      <w:r w:rsidRPr="007342E8">
        <w:rPr>
          <w:rFonts w:hint="eastAsia"/>
        </w:rPr>
        <w:t>测试结果</w:t>
      </w:r>
      <w:r w:rsidR="00836E8B" w:rsidRPr="007342E8">
        <w:rPr>
          <w:rFonts w:hint="eastAsia"/>
        </w:rPr>
        <w:t>及分析</w:t>
      </w:r>
      <w:bookmarkEnd w:id="8"/>
    </w:p>
    <w:p w14:paraId="305A3BD9" w14:textId="77777777" w:rsidR="002817A2" w:rsidRPr="007342E8" w:rsidRDefault="002817A2" w:rsidP="00F948AA">
      <w:pPr>
        <w:pStyle w:val="InfoBlue"/>
      </w:pPr>
      <w:r w:rsidRPr="007342E8">
        <w:rPr>
          <w:rFonts w:hint="eastAsia"/>
        </w:rPr>
        <w:t>单元测试</w:t>
      </w:r>
      <w:r w:rsidRPr="007342E8">
        <w:rPr>
          <w:rFonts w:hint="eastAsia"/>
        </w:rPr>
        <w:t>:</w:t>
      </w:r>
    </w:p>
    <w:p w14:paraId="52452ED0" w14:textId="77777777" w:rsidR="002817A2" w:rsidRPr="007342E8" w:rsidRDefault="002817A2" w:rsidP="00F948AA">
      <w:pPr>
        <w:pStyle w:val="InfoBlue"/>
      </w:pPr>
      <w:r w:rsidRPr="007342E8">
        <w:rPr>
          <w:noProof/>
        </w:rPr>
        <w:drawing>
          <wp:inline distT="0" distB="0" distL="0" distR="0" wp14:anchorId="2F04F8EB" wp14:editId="53C60168">
            <wp:extent cx="47148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3F40" w14:textId="7C9CFACB" w:rsidR="00BD1BE9" w:rsidRPr="007342E8" w:rsidRDefault="00C11D00" w:rsidP="00F948AA">
      <w:pPr>
        <w:pStyle w:val="InfoBlue"/>
      </w:pPr>
      <w:r w:rsidRPr="007342E8">
        <w:rPr>
          <w:rFonts w:hint="eastAsia"/>
        </w:rPr>
        <w:t>单元测试</w:t>
      </w:r>
      <w:r w:rsidR="00857333" w:rsidRPr="007342E8">
        <w:rPr>
          <w:rFonts w:hint="eastAsia"/>
        </w:rPr>
        <w:t>类覆盖率，</w:t>
      </w:r>
      <w:r w:rsidRPr="007342E8">
        <w:rPr>
          <w:rFonts w:hint="eastAsia"/>
        </w:rPr>
        <w:t>方法覆盖率</w:t>
      </w:r>
      <w:r w:rsidRPr="007342E8">
        <w:rPr>
          <w:rFonts w:hint="eastAsia"/>
        </w:rPr>
        <w:t>100%</w:t>
      </w:r>
      <w:r w:rsidRPr="007342E8">
        <w:rPr>
          <w:rFonts w:hint="eastAsia"/>
        </w:rPr>
        <w:t>，</w:t>
      </w:r>
      <w:r w:rsidR="00857333" w:rsidRPr="007342E8">
        <w:rPr>
          <w:rFonts w:hint="eastAsia"/>
        </w:rPr>
        <w:t>代码覆盖率只有少数错误处理函数未被测试。</w:t>
      </w:r>
    </w:p>
    <w:p w14:paraId="5E0CC9EE" w14:textId="18DF1F8E" w:rsidR="00B2029E" w:rsidRPr="007342E8" w:rsidRDefault="002817A2" w:rsidP="00F948AA">
      <w:pPr>
        <w:pStyle w:val="InfoBlue"/>
      </w:pPr>
      <w:r w:rsidRPr="007342E8">
        <w:rPr>
          <w:rFonts w:hint="eastAsia"/>
        </w:rPr>
        <w:t>性能测试：</w:t>
      </w:r>
      <w:r w:rsidRPr="007342E8">
        <w:rPr>
          <w:rFonts w:hint="eastAsia"/>
        </w:rPr>
        <w:t>1</w:t>
      </w:r>
      <w:r w:rsidRPr="007342E8">
        <w:t>000</w:t>
      </w:r>
      <w:r w:rsidRPr="007342E8">
        <w:rPr>
          <w:rFonts w:hint="eastAsia"/>
        </w:rPr>
        <w:t>并发</w:t>
      </w:r>
      <w:r w:rsidR="00B2029E" w:rsidRPr="007342E8">
        <w:rPr>
          <w:rFonts w:hint="eastAsia"/>
        </w:rPr>
        <w:t>条件下</w:t>
      </w:r>
      <w:r w:rsidR="00F46CC2" w:rsidRPr="007342E8">
        <w:rPr>
          <w:rFonts w:hint="eastAsia"/>
        </w:rPr>
        <w:t>，最大响应时间均小于</w:t>
      </w:r>
      <w:r w:rsidR="00F46CC2" w:rsidRPr="007342E8">
        <w:rPr>
          <w:rFonts w:hint="eastAsia"/>
        </w:rPr>
        <w:t>1s</w:t>
      </w:r>
      <w:r w:rsidR="00F46CC2" w:rsidRPr="007342E8">
        <w:rPr>
          <w:rFonts w:hint="eastAsia"/>
        </w:rPr>
        <w:t>，第一张图为组队共享性能测试，第二张图为普通功能</w:t>
      </w:r>
      <w:r w:rsidR="00187453" w:rsidRPr="007342E8">
        <w:rPr>
          <w:rFonts w:hint="eastAsia"/>
        </w:rPr>
        <w:t>获取用户信息</w:t>
      </w:r>
      <w:r w:rsidR="00A444B2" w:rsidRPr="007342E8">
        <w:rPr>
          <w:rFonts w:hint="eastAsia"/>
        </w:rPr>
        <w:t>测试。</w:t>
      </w:r>
    </w:p>
    <w:p w14:paraId="6EED1E93" w14:textId="77777777" w:rsidR="00B2029E" w:rsidRPr="007342E8" w:rsidRDefault="00B2029E" w:rsidP="00F948AA">
      <w:pPr>
        <w:pStyle w:val="InfoBlue"/>
      </w:pPr>
    </w:p>
    <w:p w14:paraId="7DE5005D" w14:textId="77777777" w:rsidR="00AC5EC8" w:rsidRPr="007342E8" w:rsidRDefault="00B2029E" w:rsidP="00F948AA">
      <w:pPr>
        <w:pStyle w:val="InfoBlue"/>
      </w:pPr>
      <w:r w:rsidRPr="007342E8">
        <w:rPr>
          <w:noProof/>
        </w:rPr>
        <w:lastRenderedPageBreak/>
        <w:drawing>
          <wp:inline distT="0" distB="0" distL="0" distR="0" wp14:anchorId="5E39C57A" wp14:editId="6959C0A5">
            <wp:extent cx="4581525" cy="246844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04" cy="247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32E5" w14:textId="00FB100B" w:rsidR="00B2029E" w:rsidRPr="007342E8" w:rsidRDefault="005349AE" w:rsidP="00F948AA">
      <w:pPr>
        <w:pStyle w:val="InfoBlue"/>
        <w:rPr>
          <w:rFonts w:hint="eastAsia"/>
        </w:rPr>
      </w:pPr>
      <w:r w:rsidRPr="007342E8">
        <w:drawing>
          <wp:inline distT="0" distB="0" distL="0" distR="0" wp14:anchorId="25D32055" wp14:editId="211C2E99">
            <wp:extent cx="4600014" cy="2478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585" cy="24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4F19" w14:textId="38599C64" w:rsidR="007F35AF" w:rsidRPr="007342E8" w:rsidRDefault="005E7E40" w:rsidP="0096223C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 w:rsidRPr="007342E8">
        <w:rPr>
          <w:rFonts w:ascii="Arial" w:hAnsi="Arial" w:hint="eastAsia"/>
          <w:snapToGrid/>
        </w:rPr>
        <w:t>需求覆盖</w:t>
      </w:r>
      <w:r w:rsidR="00C22D91" w:rsidRPr="007342E8">
        <w:rPr>
          <w:rFonts w:ascii="Arial" w:hAnsi="Arial" w:hint="eastAsia"/>
          <w:snapToGrid/>
        </w:rPr>
        <w:t>率</w:t>
      </w:r>
      <w:r w:rsidR="00D949EA" w:rsidRPr="007342E8">
        <w:rPr>
          <w:rFonts w:ascii="Arial" w:hAnsi="Arial" w:hint="eastAsia"/>
          <w:snapToGrid/>
        </w:rPr>
        <w:t>及缺陷分布</w:t>
      </w:r>
      <w:bookmarkEnd w:id="9"/>
    </w:p>
    <w:p w14:paraId="52AB20D6" w14:textId="77777777" w:rsidR="007F35AF" w:rsidRPr="007342E8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7342E8">
        <w:rPr>
          <w:rFonts w:ascii="Times New Roman"/>
          <w:b/>
          <w:snapToGrid/>
          <w:sz w:val="21"/>
          <w:szCs w:val="21"/>
        </w:rPr>
        <w:t>表</w:t>
      </w:r>
      <w:r w:rsidRPr="007342E8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7342E8">
        <w:rPr>
          <w:rFonts w:ascii="Times New Roman"/>
          <w:b/>
          <w:snapToGrid/>
          <w:sz w:val="21"/>
          <w:szCs w:val="21"/>
        </w:rPr>
        <w:t xml:space="preserve"> </w:t>
      </w:r>
      <w:r w:rsidRPr="007342E8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7342E8" w:rsidRPr="007342E8" w14:paraId="6ACE6FCC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A1798C6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464C8E0A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01F1F29F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39F58133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1A6A474A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A3DB07B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2BA84D48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2A97A87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7342E8" w:rsidRPr="007342E8" w14:paraId="3C2142C0" w14:textId="77777777" w:rsidTr="00BF6954">
        <w:tc>
          <w:tcPr>
            <w:tcW w:w="993" w:type="dxa"/>
            <w:vMerge w:val="restart"/>
          </w:tcPr>
          <w:p w14:paraId="0CA3CE89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03372721" w14:textId="0A3E5B0C" w:rsidR="00955DC2" w:rsidRPr="007342E8" w:rsidRDefault="00DB2B9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导游</w:t>
            </w:r>
          </w:p>
        </w:tc>
        <w:tc>
          <w:tcPr>
            <w:tcW w:w="979" w:type="dxa"/>
          </w:tcPr>
          <w:p w14:paraId="75E4C9CB" w14:textId="0CD1939B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651E626A" w14:textId="7F57D279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9B25C0A" w14:textId="673262CB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A81DC2D" w14:textId="1304E2E3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2E87D71" w14:textId="4905A335" w:rsidR="00955DC2" w:rsidRPr="007342E8" w:rsidRDefault="002E654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已解决</w:t>
            </w:r>
          </w:p>
        </w:tc>
      </w:tr>
      <w:tr w:rsidR="007342E8" w:rsidRPr="007342E8" w14:paraId="0D33E738" w14:textId="77777777" w:rsidTr="00BF6954">
        <w:tc>
          <w:tcPr>
            <w:tcW w:w="993" w:type="dxa"/>
            <w:vMerge/>
          </w:tcPr>
          <w:p w14:paraId="630A8C66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26B91E4A" w14:textId="30DF3519" w:rsidR="00955DC2" w:rsidRPr="007342E8" w:rsidRDefault="001373DD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游记生成</w:t>
            </w:r>
          </w:p>
        </w:tc>
        <w:tc>
          <w:tcPr>
            <w:tcW w:w="979" w:type="dxa"/>
          </w:tcPr>
          <w:p w14:paraId="26CBD2AD" w14:textId="78530BD5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745E0FDC" w14:textId="2E9E0A43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7936308" w14:textId="7FFC7F0F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C4B0A57" w14:textId="14A350AC" w:rsidR="00955DC2" w:rsidRPr="007342E8" w:rsidRDefault="002E654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5D87CAD" w14:textId="57DECF79" w:rsidR="00955DC2" w:rsidRPr="007342E8" w:rsidRDefault="002E654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已解决</w:t>
            </w:r>
          </w:p>
        </w:tc>
      </w:tr>
      <w:tr w:rsidR="007342E8" w:rsidRPr="007342E8" w14:paraId="69AD070B" w14:textId="77777777" w:rsidTr="00BF6954">
        <w:tc>
          <w:tcPr>
            <w:tcW w:w="993" w:type="dxa"/>
            <w:vMerge/>
          </w:tcPr>
          <w:p w14:paraId="1B3A1840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1EC11EFA" w14:textId="5C997C79" w:rsidR="00955DC2" w:rsidRPr="007342E8" w:rsidRDefault="00620BB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景点评价</w:t>
            </w:r>
          </w:p>
        </w:tc>
        <w:tc>
          <w:tcPr>
            <w:tcW w:w="979" w:type="dxa"/>
          </w:tcPr>
          <w:p w14:paraId="71CE1A7C" w14:textId="343A66D6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ADAF3B2" w14:textId="4A6FD7C9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CC3B5D4" w14:textId="713B36E9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B234867" w14:textId="627EB25F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39D6EB6" w14:textId="225B4417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620BBE" w:rsidRPr="007342E8" w14:paraId="2D2A3A26" w14:textId="77777777" w:rsidTr="00BF6954">
        <w:tc>
          <w:tcPr>
            <w:tcW w:w="993" w:type="dxa"/>
            <w:vMerge/>
          </w:tcPr>
          <w:p w14:paraId="2F515DC5" w14:textId="77777777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5F87093C" w14:textId="1BC68DC0" w:rsidR="00620BBE" w:rsidRPr="007342E8" w:rsidRDefault="00620BB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个人信息修改</w:t>
            </w:r>
          </w:p>
        </w:tc>
        <w:tc>
          <w:tcPr>
            <w:tcW w:w="979" w:type="dxa"/>
          </w:tcPr>
          <w:p w14:paraId="5A7A2540" w14:textId="4F4F3603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AF3FC04" w14:textId="7FBC2DEF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1D17F148" w14:textId="07B68A0D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A902A1A" w14:textId="00DABC84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7AC0435" w14:textId="18BBF3F3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7342E8" w:rsidRPr="007342E8" w14:paraId="4B62A9BD" w14:textId="77777777" w:rsidTr="00BF6954">
        <w:tc>
          <w:tcPr>
            <w:tcW w:w="993" w:type="dxa"/>
            <w:vMerge/>
          </w:tcPr>
          <w:p w14:paraId="2DF4236A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09FF5B00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2452B909" w14:textId="55C5AD9A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14:paraId="1491644A" w14:textId="2AF55FDA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8C13271" w14:textId="226AE977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6B8DE70" w14:textId="7A8B47B4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D3A29CE" w14:textId="1EC2C967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7342E8" w:rsidRPr="007342E8" w14:paraId="54C427C8" w14:textId="77777777" w:rsidTr="00BF6954">
        <w:tc>
          <w:tcPr>
            <w:tcW w:w="993" w:type="dxa"/>
            <w:vMerge w:val="restart"/>
          </w:tcPr>
          <w:p w14:paraId="231692B3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406AB1B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EDEE89F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能项</w:t>
            </w:r>
          </w:p>
        </w:tc>
        <w:tc>
          <w:tcPr>
            <w:tcW w:w="2923" w:type="dxa"/>
          </w:tcPr>
          <w:p w14:paraId="488F1658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性能</w:t>
            </w:r>
          </w:p>
        </w:tc>
        <w:tc>
          <w:tcPr>
            <w:tcW w:w="979" w:type="dxa"/>
          </w:tcPr>
          <w:p w14:paraId="34590E1A" w14:textId="2A89E44E" w:rsidR="00955DC2" w:rsidRPr="007342E8" w:rsidRDefault="0048515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14:paraId="577ED702" w14:textId="625FEB0D" w:rsidR="00955DC2" w:rsidRPr="007342E8" w:rsidRDefault="005F5F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80B4038" w14:textId="14C94377" w:rsidR="00955DC2" w:rsidRPr="007342E8" w:rsidRDefault="005F5F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2AB6BAD" w14:textId="082DFBBC" w:rsidR="00955DC2" w:rsidRPr="007342E8" w:rsidRDefault="005F5F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54EA2B1" w14:textId="7525C6D8" w:rsidR="00955DC2" w:rsidRPr="007342E8" w:rsidRDefault="005F5F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1000</w:t>
            </w:r>
            <w:r w:rsidRPr="007342E8">
              <w:rPr>
                <w:rFonts w:ascii="Times New Roman" w:hint="eastAsia"/>
                <w:snapToGrid/>
              </w:rPr>
              <w:t>并发下已控制为最大</w:t>
            </w:r>
            <w:r w:rsidRPr="007342E8">
              <w:rPr>
                <w:rFonts w:ascii="Times New Roman" w:hint="eastAsia"/>
                <w:snapToGrid/>
              </w:rPr>
              <w:t>1s</w:t>
            </w:r>
          </w:p>
        </w:tc>
      </w:tr>
      <w:tr w:rsidR="007342E8" w:rsidRPr="007342E8" w14:paraId="101DC8AD" w14:textId="77777777" w:rsidTr="00BF6954">
        <w:tc>
          <w:tcPr>
            <w:tcW w:w="993" w:type="dxa"/>
            <w:vMerge/>
          </w:tcPr>
          <w:p w14:paraId="04370870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4E4B6FED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3F11BCA0" w14:textId="3CC3F589" w:rsidR="00955DC2" w:rsidRPr="007342E8" w:rsidRDefault="00140E8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267E24B0" w14:textId="2E0A1675" w:rsidR="00955DC2" w:rsidRPr="007342E8" w:rsidRDefault="00140E8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0523041" w14:textId="540C3F4C" w:rsidR="00955DC2" w:rsidRPr="007342E8" w:rsidRDefault="00140E8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120FEA" w14:textId="74E53AAC" w:rsidR="00955DC2" w:rsidRPr="007342E8" w:rsidRDefault="00140E8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F99033" w14:textId="34A89C9E" w:rsidR="00955DC2" w:rsidRPr="007342E8" w:rsidRDefault="00140E88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672DE2" w:rsidRPr="007342E8" w14:paraId="297F8A66" w14:textId="77777777" w:rsidTr="00BF6954">
        <w:tc>
          <w:tcPr>
            <w:tcW w:w="993" w:type="dxa"/>
            <w:vMerge/>
          </w:tcPr>
          <w:p w14:paraId="0734DD9D" w14:textId="77777777" w:rsidR="00672DE2" w:rsidRPr="007342E8" w:rsidRDefault="00672DE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122680BE" w14:textId="7E3CC657" w:rsidR="00672DE2" w:rsidRPr="007342E8" w:rsidRDefault="00672DE2" w:rsidP="00AB0E7C">
            <w:pPr>
              <w:spacing w:after="120"/>
              <w:jc w:val="center"/>
              <w:rPr>
                <w:rFonts w:hint="eastAsia"/>
                <w:snapToGrid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14:paraId="6A25AF0B" w14:textId="2DCA6FE6" w:rsidR="00672DE2" w:rsidRPr="007342E8" w:rsidRDefault="00672D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2B937C6" w14:textId="7B2C634D" w:rsidR="00672DE2" w:rsidRPr="007342E8" w:rsidRDefault="00672D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69D8DA8" w14:textId="70EA89DD" w:rsidR="00672DE2" w:rsidRPr="007342E8" w:rsidRDefault="00672D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55040FE" w14:textId="70B7DE17" w:rsidR="00672DE2" w:rsidRPr="007342E8" w:rsidRDefault="00672D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2DA3DBF" w14:textId="1D727A47" w:rsidR="00672DE2" w:rsidRPr="007342E8" w:rsidRDefault="00672DE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AB0E7C" w:rsidRPr="007342E8" w14:paraId="2E895363" w14:textId="77777777" w:rsidTr="00BF6954">
        <w:tc>
          <w:tcPr>
            <w:tcW w:w="993" w:type="dxa"/>
            <w:vMerge/>
          </w:tcPr>
          <w:p w14:paraId="302B4143" w14:textId="77777777" w:rsidR="00AB0E7C" w:rsidRPr="007342E8" w:rsidRDefault="00AB0E7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067368C2" w14:textId="7F6B6044" w:rsidR="00AB0E7C" w:rsidRPr="007342E8" w:rsidRDefault="00AB0E7C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安全性测试</w:t>
            </w:r>
          </w:p>
        </w:tc>
        <w:tc>
          <w:tcPr>
            <w:tcW w:w="979" w:type="dxa"/>
          </w:tcPr>
          <w:p w14:paraId="14867D8C" w14:textId="6E686245" w:rsidR="00AB0E7C" w:rsidRPr="007342E8" w:rsidRDefault="00037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68B17A3" w14:textId="21CC84A7" w:rsidR="00AB0E7C" w:rsidRPr="007342E8" w:rsidRDefault="00037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1168F66" w14:textId="3E09B8C9" w:rsidR="00AB0E7C" w:rsidRPr="007342E8" w:rsidRDefault="00037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98804F5" w14:textId="1602C0C0" w:rsidR="00AB0E7C" w:rsidRPr="007342E8" w:rsidRDefault="00037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2332117" w14:textId="53148CFA" w:rsidR="00AB0E7C" w:rsidRPr="007342E8" w:rsidRDefault="00037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AB0E7C" w:rsidRPr="007342E8" w14:paraId="6BF96941" w14:textId="77777777" w:rsidTr="00BF6954">
        <w:tc>
          <w:tcPr>
            <w:tcW w:w="993" w:type="dxa"/>
            <w:vMerge/>
          </w:tcPr>
          <w:p w14:paraId="44EFBE4C" w14:textId="77777777" w:rsidR="00AB0E7C" w:rsidRPr="007342E8" w:rsidRDefault="00AB0E7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3C64488B" w14:textId="61428DD9" w:rsidR="00AB0E7C" w:rsidRPr="007342E8" w:rsidRDefault="0003711E" w:rsidP="00620BBE">
            <w:pPr>
              <w:spacing w:after="120"/>
              <w:jc w:val="center"/>
              <w:rPr>
                <w:rFonts w:hint="eastAsia"/>
                <w:snapToGrid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可靠性测试</w:t>
            </w:r>
          </w:p>
        </w:tc>
        <w:tc>
          <w:tcPr>
            <w:tcW w:w="979" w:type="dxa"/>
          </w:tcPr>
          <w:p w14:paraId="6E3FDBA7" w14:textId="3A937158" w:rsidR="00AB0E7C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2DA89BC" w14:textId="5A172691" w:rsidR="00AB0E7C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4E2B2B6" w14:textId="452F606B" w:rsidR="00AB0E7C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7EEB98B" w14:textId="4592B73F" w:rsidR="00AB0E7C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C510A00" w14:textId="451BC7D4" w:rsidR="00AB0E7C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620BBE" w:rsidRPr="007342E8" w14:paraId="23B1FEE1" w14:textId="77777777" w:rsidTr="00BF6954">
        <w:tc>
          <w:tcPr>
            <w:tcW w:w="993" w:type="dxa"/>
            <w:vMerge/>
          </w:tcPr>
          <w:p w14:paraId="66561314" w14:textId="77777777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0F26CCC5" w14:textId="54B34F80" w:rsidR="00620BBE" w:rsidRPr="007342E8" w:rsidRDefault="00620BB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14:paraId="5E8A679F" w14:textId="7DFDCBBF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EB63897" w14:textId="6B18E96C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FA60665" w14:textId="35BFD543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F502F2E" w14:textId="1B653D17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22EAD10" w14:textId="7DBC6F66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620BBE" w:rsidRPr="007342E8" w14:paraId="3801D9DC" w14:textId="77777777" w:rsidTr="00BF6954">
        <w:tc>
          <w:tcPr>
            <w:tcW w:w="993" w:type="dxa"/>
            <w:vMerge/>
          </w:tcPr>
          <w:p w14:paraId="0D1B9A0D" w14:textId="77777777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76F19A71" w14:textId="1D9773DA" w:rsidR="00620BBE" w:rsidRPr="007342E8" w:rsidRDefault="00620BB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兼容性测试</w:t>
            </w:r>
          </w:p>
        </w:tc>
        <w:tc>
          <w:tcPr>
            <w:tcW w:w="979" w:type="dxa"/>
          </w:tcPr>
          <w:p w14:paraId="2DBEEA52" w14:textId="564439C0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0301CA4" w14:textId="1500BB03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20C772AE" w14:textId="5813302A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E875268" w14:textId="732B9F6F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871276A" w14:textId="4A3D0FE6" w:rsidR="00620BBE" w:rsidRPr="007342E8" w:rsidRDefault="00620BB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342E8">
              <w:rPr>
                <w:rFonts w:ascii="Times New Roman" w:hint="eastAsia"/>
                <w:snapToGrid/>
              </w:rPr>
              <w:t>无</w:t>
            </w:r>
          </w:p>
        </w:tc>
      </w:tr>
      <w:tr w:rsidR="007342E8" w:rsidRPr="007342E8" w14:paraId="1F4EF51D" w14:textId="77777777" w:rsidTr="00BF6954">
        <w:tc>
          <w:tcPr>
            <w:tcW w:w="993" w:type="dxa"/>
            <w:vMerge/>
          </w:tcPr>
          <w:p w14:paraId="61A847A6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0FD18AFE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74CDE406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9B1AB66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0092D36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B186390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1B030DA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342E8" w:rsidRPr="007342E8" w14:paraId="0B39A6A6" w14:textId="77777777" w:rsidTr="00BF6954">
        <w:tc>
          <w:tcPr>
            <w:tcW w:w="993" w:type="dxa"/>
          </w:tcPr>
          <w:p w14:paraId="331E0BD0" w14:textId="77777777" w:rsidR="00955DC2" w:rsidRPr="007342E8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7FFD5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07DE5CFC" w14:textId="12B78CF3" w:rsidR="00955DC2" w:rsidRPr="007342E8" w:rsidRDefault="00620BBE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20</w:t>
            </w:r>
          </w:p>
        </w:tc>
        <w:tc>
          <w:tcPr>
            <w:tcW w:w="1116" w:type="dxa"/>
          </w:tcPr>
          <w:p w14:paraId="78A1D169" w14:textId="268E303B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100%</w:t>
            </w:r>
          </w:p>
        </w:tc>
        <w:tc>
          <w:tcPr>
            <w:tcW w:w="1112" w:type="dxa"/>
          </w:tcPr>
          <w:p w14:paraId="72EBAD3E" w14:textId="452A93E8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0</w:t>
            </w:r>
          </w:p>
        </w:tc>
        <w:tc>
          <w:tcPr>
            <w:tcW w:w="1116" w:type="dxa"/>
          </w:tcPr>
          <w:p w14:paraId="5662065A" w14:textId="0D79129C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0</w:t>
            </w:r>
          </w:p>
        </w:tc>
        <w:tc>
          <w:tcPr>
            <w:tcW w:w="1116" w:type="dxa"/>
          </w:tcPr>
          <w:p w14:paraId="099A9B04" w14:textId="4575C28A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无</w:t>
            </w:r>
          </w:p>
        </w:tc>
      </w:tr>
      <w:tr w:rsidR="007342E8" w:rsidRPr="007342E8" w14:paraId="2AC24C08" w14:textId="77777777" w:rsidTr="00BF6954">
        <w:tc>
          <w:tcPr>
            <w:tcW w:w="993" w:type="dxa"/>
          </w:tcPr>
          <w:p w14:paraId="3DBAD8A4" w14:textId="77777777" w:rsidR="00955DC2" w:rsidRPr="007342E8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4415D71B" w14:textId="77777777" w:rsidR="00955DC2" w:rsidRPr="007342E8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4EA043F" w14:textId="41901DA3" w:rsidR="00955DC2" w:rsidRPr="007342E8" w:rsidRDefault="007342E8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32</w:t>
            </w:r>
          </w:p>
        </w:tc>
        <w:tc>
          <w:tcPr>
            <w:tcW w:w="1116" w:type="dxa"/>
          </w:tcPr>
          <w:p w14:paraId="70B1ABC4" w14:textId="1673B595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100%</w:t>
            </w:r>
          </w:p>
        </w:tc>
        <w:tc>
          <w:tcPr>
            <w:tcW w:w="1112" w:type="dxa"/>
          </w:tcPr>
          <w:p w14:paraId="6B1777F6" w14:textId="7009DB2F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0</w:t>
            </w:r>
          </w:p>
        </w:tc>
        <w:tc>
          <w:tcPr>
            <w:tcW w:w="1116" w:type="dxa"/>
          </w:tcPr>
          <w:p w14:paraId="7E61F8A6" w14:textId="78CBB0A7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0</w:t>
            </w:r>
          </w:p>
        </w:tc>
        <w:tc>
          <w:tcPr>
            <w:tcW w:w="1116" w:type="dxa"/>
          </w:tcPr>
          <w:p w14:paraId="0F8CE1E2" w14:textId="6667EBC0" w:rsidR="00955DC2" w:rsidRPr="007342E8" w:rsidRDefault="00D1679D" w:rsidP="00955DC2">
            <w:pPr>
              <w:spacing w:after="120"/>
              <w:jc w:val="center"/>
              <w:rPr>
                <w:rFonts w:ascii="Times New Roman"/>
                <w:i/>
                <w:snapToGrid/>
              </w:rPr>
            </w:pPr>
            <w:r w:rsidRPr="007342E8">
              <w:rPr>
                <w:rFonts w:ascii="Times New Roman" w:hint="eastAsia"/>
                <w:i/>
                <w:snapToGrid/>
              </w:rPr>
              <w:t>无</w:t>
            </w:r>
          </w:p>
        </w:tc>
      </w:tr>
    </w:tbl>
    <w:p w14:paraId="7AEB99D5" w14:textId="77777777" w:rsidR="00A43755" w:rsidRPr="007342E8" w:rsidRDefault="00A43755" w:rsidP="00B01E70">
      <w:pPr>
        <w:spacing w:after="120"/>
        <w:ind w:left="720"/>
        <w:rPr>
          <w:rFonts w:ascii="Times New Roman"/>
          <w:i/>
          <w:snapToGrid/>
        </w:rPr>
      </w:pPr>
    </w:p>
    <w:p w14:paraId="3B7972CC" w14:textId="77777777" w:rsidR="005E7E40" w:rsidRPr="007342E8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 w:rsidRPr="007342E8">
        <w:rPr>
          <w:rFonts w:hint="eastAsia"/>
          <w:snapToGrid/>
          <w:lang w:eastAsia="en-US"/>
        </w:rPr>
        <w:t>缺陷</w:t>
      </w:r>
      <w:r w:rsidR="0007478F" w:rsidRPr="007342E8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51BA46DA" w14:textId="77777777" w:rsidR="007F35AF" w:rsidRPr="007342E8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7342E8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7342E8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 w:rsidRPr="007342E8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7342E8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7342E8" w:rsidRPr="007342E8" w14:paraId="525383C0" w14:textId="77777777" w:rsidTr="007614BC">
        <w:tc>
          <w:tcPr>
            <w:tcW w:w="1596" w:type="dxa"/>
            <w:shd w:val="clear" w:color="auto" w:fill="E7E6E6" w:themeFill="background2"/>
          </w:tcPr>
          <w:p w14:paraId="723CEB17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613BFA7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5EAC2B87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E0ECD49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8E62AEE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109DC41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7342E8" w:rsidRPr="007342E8" w14:paraId="5A99759D" w14:textId="77777777" w:rsidTr="007614BC">
        <w:tc>
          <w:tcPr>
            <w:tcW w:w="1596" w:type="dxa"/>
          </w:tcPr>
          <w:p w14:paraId="68F24A4B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2190E84" w14:textId="204835A5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064EADAE" w14:textId="0D3EB96F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369A9E1" w14:textId="3A5C9D88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57A6E305" w14:textId="3EA10A3E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8601F31" w14:textId="4312B701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RPr="007342E8" w14:paraId="095402BC" w14:textId="77777777" w:rsidTr="007614BC">
        <w:tc>
          <w:tcPr>
            <w:tcW w:w="1596" w:type="dxa"/>
          </w:tcPr>
          <w:p w14:paraId="4C41E791" w14:textId="77777777" w:rsidR="00B90DCB" w:rsidRPr="007342E8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75D9639" w14:textId="01E96C4D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C58B570" w14:textId="72EC6D4F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2357462" w14:textId="732A5766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07BEC69F" w14:textId="3A67E3F5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CD66E58" w14:textId="400369F8" w:rsidR="00B90DCB" w:rsidRPr="007342E8" w:rsidRDefault="006D102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14:paraId="76F994D3" w14:textId="77777777" w:rsidR="00B90DCB" w:rsidRPr="007342E8" w:rsidRDefault="00B90DCB" w:rsidP="005E7E40">
      <w:pPr>
        <w:spacing w:after="120"/>
        <w:ind w:left="720"/>
        <w:rPr>
          <w:rFonts w:ascii="Times New Roman"/>
          <w:snapToGrid/>
        </w:rPr>
      </w:pPr>
    </w:p>
    <w:p w14:paraId="5FCF5B23" w14:textId="77777777" w:rsidR="00A25C0D" w:rsidRPr="007342E8" w:rsidRDefault="00A25C0D" w:rsidP="005E7E40">
      <w:pPr>
        <w:spacing w:after="120"/>
        <w:ind w:left="720"/>
        <w:rPr>
          <w:rFonts w:ascii="Times New Roman"/>
          <w:i/>
          <w:snapToGrid/>
        </w:rPr>
      </w:pPr>
    </w:p>
    <w:p w14:paraId="30E82A8D" w14:textId="77777777" w:rsidR="006A64AF" w:rsidRPr="007342E8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7342E8">
        <w:rPr>
          <w:rFonts w:ascii="Arial" w:hAnsi="Arial" w:hint="eastAsia"/>
          <w:snapToGrid/>
        </w:rPr>
        <w:t>缺陷</w:t>
      </w:r>
      <w:r w:rsidR="00EE5F35" w:rsidRPr="007342E8">
        <w:rPr>
          <w:rFonts w:ascii="Arial" w:hAnsi="Arial" w:hint="eastAsia"/>
          <w:snapToGrid/>
        </w:rPr>
        <w:t>清单</w:t>
      </w:r>
      <w:bookmarkEnd w:id="11"/>
    </w:p>
    <w:p w14:paraId="55B53F15" w14:textId="77777777" w:rsidR="00A6368F" w:rsidRPr="007342E8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 w:rsidRPr="007342E8">
        <w:rPr>
          <w:rFonts w:ascii="Arial" w:hAnsi="Arial" w:hint="eastAsia"/>
          <w:snapToGrid/>
          <w:lang w:eastAsia="en-US"/>
        </w:rPr>
        <w:t>功能</w:t>
      </w:r>
      <w:r w:rsidR="00D7790C" w:rsidRPr="007342E8">
        <w:rPr>
          <w:rFonts w:ascii="Arial" w:hAnsi="Arial" w:hint="eastAsia"/>
          <w:snapToGrid/>
          <w:lang w:eastAsia="en-US"/>
        </w:rPr>
        <w:t>性</w:t>
      </w:r>
      <w:r w:rsidRPr="007342E8"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2541FCFF" w14:textId="077660DE" w:rsidR="00A6368F" w:rsidRPr="007342E8" w:rsidRDefault="0029732F" w:rsidP="00A6368F">
      <w:pPr>
        <w:spacing w:after="120"/>
        <w:ind w:left="720"/>
        <w:rPr>
          <w:rFonts w:ascii="Times New Roman"/>
          <w:i/>
          <w:snapToGrid/>
        </w:rPr>
      </w:pPr>
      <w:r w:rsidRPr="007342E8">
        <w:rPr>
          <w:rFonts w:ascii="Times New Roman" w:hint="eastAsia"/>
          <w:i/>
          <w:snapToGrid/>
        </w:rPr>
        <w:t>无功能性缺陷（在前几个版本中存在一些缺陷，但最终版本均已解决）</w:t>
      </w:r>
    </w:p>
    <w:p w14:paraId="6F93797B" w14:textId="77777777" w:rsidR="008273F3" w:rsidRPr="007342E8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sz w:val="21"/>
          <w:szCs w:val="21"/>
        </w:rPr>
      </w:pPr>
      <w:r w:rsidRPr="007342E8">
        <w:rPr>
          <w:rFonts w:asciiTheme="minorEastAsia" w:eastAsiaTheme="minorEastAsia" w:hAnsiTheme="minorEastAsia" w:hint="eastAsia"/>
          <w:b/>
          <w:bCs/>
          <w:snapToGrid/>
          <w:sz w:val="21"/>
          <w:szCs w:val="21"/>
        </w:rPr>
        <w:t>表</w:t>
      </w:r>
      <w:r w:rsidR="00A76715" w:rsidRPr="007342E8">
        <w:rPr>
          <w:rFonts w:asciiTheme="minorEastAsia" w:eastAsiaTheme="minorEastAsia" w:hAnsiTheme="minorEastAsia" w:hint="eastAsia"/>
          <w:b/>
          <w:bCs/>
          <w:snapToGrid/>
          <w:sz w:val="21"/>
          <w:szCs w:val="21"/>
        </w:rPr>
        <w:t xml:space="preserve">3 </w:t>
      </w:r>
      <w:r w:rsidRPr="007342E8">
        <w:rPr>
          <w:rFonts w:asciiTheme="minorEastAsia" w:eastAsiaTheme="minorEastAsia" w:hAnsiTheme="minorEastAsia"/>
          <w:b/>
          <w:bCs/>
          <w:snapToGrid/>
          <w:sz w:val="21"/>
          <w:szCs w:val="21"/>
        </w:rPr>
        <w:t>功能</w:t>
      </w:r>
      <w:r w:rsidR="00D7790C" w:rsidRPr="007342E8">
        <w:rPr>
          <w:rFonts w:asciiTheme="minorEastAsia" w:eastAsiaTheme="minorEastAsia" w:hAnsiTheme="minorEastAsia"/>
          <w:b/>
          <w:bCs/>
          <w:snapToGrid/>
          <w:sz w:val="21"/>
          <w:szCs w:val="21"/>
        </w:rPr>
        <w:t>性</w:t>
      </w:r>
      <w:r w:rsidRPr="007342E8">
        <w:rPr>
          <w:rFonts w:asciiTheme="minorEastAsia" w:eastAsiaTheme="minorEastAsia" w:hAnsiTheme="minorEastAsia" w:hint="eastAsia"/>
          <w:b/>
          <w:bCs/>
          <w:snapToGrid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7342E8" w:rsidRPr="007342E8" w14:paraId="79995A3C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7A86264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序</w:t>
            </w:r>
          </w:p>
          <w:p w14:paraId="61D34FCC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2A92B2A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缺陷</w:t>
            </w:r>
          </w:p>
          <w:p w14:paraId="2EE9ACDF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599ACD9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388D667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395F187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5FA628" w14:textId="77777777" w:rsidR="009C7261" w:rsidRPr="007342E8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2760566" w14:textId="77777777" w:rsidR="00CD68FD" w:rsidRPr="007342E8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4BA1516" w14:textId="77777777" w:rsidR="009C7261" w:rsidRPr="007342E8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1C7D092" w14:textId="77777777" w:rsidR="009C7261" w:rsidRPr="007342E8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342E8">
              <w:rPr>
                <w:rFonts w:ascii="Times New Roman" w:hint="eastAsia"/>
                <w:b/>
                <w:snapToGrid/>
                <w:sz w:val="21"/>
                <w:szCs w:val="21"/>
              </w:rPr>
              <w:t>测试用例编号</w:t>
            </w:r>
          </w:p>
        </w:tc>
      </w:tr>
    </w:tbl>
    <w:p w14:paraId="3D8D064E" w14:textId="77777777" w:rsidR="008273F3" w:rsidRPr="007342E8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637B89F" w14:textId="77777777" w:rsidR="008273F3" w:rsidRPr="007342E8" w:rsidRDefault="008273F3" w:rsidP="008273F3">
      <w:pPr>
        <w:rPr>
          <w:rFonts w:ascii="Times New Roman"/>
          <w:snapToGrid/>
        </w:rPr>
      </w:pPr>
      <w:r w:rsidRPr="007342E8">
        <w:rPr>
          <w:rFonts w:ascii="Times New Roman"/>
          <w:snapToGrid/>
        </w:rPr>
        <w:t>表中相关项说明</w:t>
      </w:r>
      <w:r w:rsidRPr="007342E8">
        <w:rPr>
          <w:rFonts w:ascii="Times New Roman" w:hint="eastAsia"/>
          <w:snapToGrid/>
        </w:rPr>
        <w:t>：</w:t>
      </w:r>
    </w:p>
    <w:p w14:paraId="02B2A73F" w14:textId="77777777" w:rsidR="008273F3" w:rsidRPr="007342E8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342E8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342E8">
        <w:rPr>
          <w:rFonts w:ascii="Times New Roman" w:hint="eastAsia"/>
          <w:snapToGrid/>
        </w:rPr>
        <w:t>Bug001</w:t>
      </w:r>
      <w:r w:rsidRPr="007342E8">
        <w:rPr>
          <w:rFonts w:ascii="Times New Roman" w:hint="eastAsia"/>
          <w:snapToGrid/>
        </w:rPr>
        <w:t>。</w:t>
      </w:r>
      <w:r w:rsidRPr="007342E8">
        <w:rPr>
          <w:rFonts w:ascii="Times New Roman" w:hint="eastAsia"/>
          <w:snapToGrid/>
        </w:rPr>
        <w:t xml:space="preserve"> </w:t>
      </w:r>
    </w:p>
    <w:p w14:paraId="1AC6DC8D" w14:textId="77777777" w:rsidR="008273F3" w:rsidRPr="007342E8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342E8">
        <w:rPr>
          <w:rFonts w:ascii="Times New Roman"/>
          <w:snapToGrid/>
        </w:rPr>
        <w:t>缺陷严重程度</w:t>
      </w:r>
      <w:r w:rsidRPr="007342E8">
        <w:rPr>
          <w:rFonts w:ascii="Times New Roman" w:hint="eastAsia"/>
          <w:snapToGrid/>
        </w:rPr>
        <w:t>：缺陷可以根据严重程度分为以下几种情况。</w:t>
      </w:r>
    </w:p>
    <w:p w14:paraId="5A07DDB2" w14:textId="77777777" w:rsidR="008273F3" w:rsidRPr="007342E8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342E8">
        <w:rPr>
          <w:rFonts w:ascii="Times New Roman" w:hint="eastAsia"/>
          <w:snapToGrid/>
        </w:rPr>
        <w:t>致命（</w:t>
      </w:r>
      <w:r w:rsidRPr="007342E8">
        <w:rPr>
          <w:rFonts w:ascii="Times New Roman" w:hint="eastAsia"/>
          <w:snapToGrid/>
        </w:rPr>
        <w:t>fatal</w:t>
      </w:r>
      <w:r w:rsidRPr="007342E8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7AD0E9A6" w14:textId="77777777" w:rsidR="008273F3" w:rsidRPr="007342E8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342E8">
        <w:rPr>
          <w:rFonts w:ascii="Times New Roman" w:hint="eastAsia"/>
          <w:snapToGrid/>
        </w:rPr>
        <w:t>严重（</w:t>
      </w:r>
      <w:r w:rsidRPr="007342E8">
        <w:rPr>
          <w:rFonts w:ascii="Times New Roman" w:hint="eastAsia"/>
          <w:snapToGrid/>
        </w:rPr>
        <w:t>critical</w:t>
      </w:r>
      <w:r w:rsidRPr="007342E8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BA08C67" w14:textId="77777777" w:rsidR="008273F3" w:rsidRPr="007342E8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342E8">
        <w:rPr>
          <w:rFonts w:ascii="Times New Roman" w:hint="eastAsia"/>
          <w:snapToGrid/>
        </w:rPr>
        <w:t>一般（</w:t>
      </w:r>
      <w:r w:rsidRPr="007342E8">
        <w:rPr>
          <w:rFonts w:ascii="Times New Roman" w:hint="eastAsia"/>
          <w:snapToGrid/>
        </w:rPr>
        <w:t>major</w:t>
      </w:r>
      <w:r w:rsidRPr="007342E8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19371214" w14:textId="77777777" w:rsidR="008273F3" w:rsidRPr="007342E8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342E8">
        <w:rPr>
          <w:rFonts w:ascii="Times New Roman" w:hint="eastAsia"/>
          <w:snapToGrid/>
        </w:rPr>
        <w:t>细微（</w:t>
      </w:r>
      <w:r w:rsidRPr="007342E8">
        <w:rPr>
          <w:rFonts w:ascii="Times New Roman" w:hint="eastAsia"/>
          <w:snapToGrid/>
        </w:rPr>
        <w:t>minor</w:t>
      </w:r>
      <w:r w:rsidRPr="007342E8">
        <w:rPr>
          <w:rFonts w:ascii="Times New Roman" w:hint="eastAsia"/>
          <w:snapToGrid/>
        </w:rPr>
        <w:t>）：一些小问题，对功能几乎没有影响，产品及属性仍可使用。如软件的实际执行过</w:t>
      </w:r>
      <w:r w:rsidRPr="007342E8">
        <w:rPr>
          <w:rFonts w:ascii="Times New Roman" w:hint="eastAsia"/>
          <w:snapToGrid/>
        </w:rPr>
        <w:lastRenderedPageBreak/>
        <w:t>程与需求有较小的差异；程序的提示信息描述容易使用户产生混淆；有个别错别字、</w:t>
      </w:r>
      <w:r w:rsidRPr="007342E8">
        <w:rPr>
          <w:rFonts w:ascii="Times New Roman" w:hint="eastAsia"/>
          <w:snapToGrid/>
        </w:rPr>
        <w:t xml:space="preserve"> </w:t>
      </w:r>
      <w:r w:rsidRPr="007342E8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70BD47C1" w14:textId="77777777" w:rsidR="008273F3" w:rsidRPr="007342E8" w:rsidRDefault="008273F3" w:rsidP="008273F3">
      <w:pPr>
        <w:ind w:left="360"/>
        <w:rPr>
          <w:rFonts w:ascii="Times New Roman"/>
          <w:snapToGrid/>
        </w:rPr>
      </w:pPr>
    </w:p>
    <w:p w14:paraId="2876A3B0" w14:textId="77777777" w:rsidR="00CD68FD" w:rsidRPr="007342E8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342E8">
        <w:rPr>
          <w:rFonts w:ascii="Times New Roman"/>
          <w:snapToGrid/>
        </w:rPr>
        <w:t>功能模块</w:t>
      </w:r>
      <w:r w:rsidRPr="007342E8">
        <w:rPr>
          <w:rFonts w:ascii="Times New Roman" w:hint="eastAsia"/>
          <w:snapToGrid/>
        </w:rPr>
        <w:t>：</w:t>
      </w:r>
      <w:r w:rsidRPr="007342E8">
        <w:rPr>
          <w:rFonts w:ascii="Times New Roman"/>
          <w:snapToGrid/>
        </w:rPr>
        <w:t>所测试并出现该缺陷的功能模块名称</w:t>
      </w:r>
      <w:r w:rsidRPr="007342E8">
        <w:rPr>
          <w:rFonts w:ascii="Times New Roman" w:hint="eastAsia"/>
          <w:snapToGrid/>
        </w:rPr>
        <w:t>。</w:t>
      </w:r>
    </w:p>
    <w:p w14:paraId="6A72520E" w14:textId="77777777" w:rsidR="008273F3" w:rsidRPr="007342E8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342E8">
        <w:rPr>
          <w:rFonts w:ascii="Times New Roman"/>
          <w:snapToGrid/>
        </w:rPr>
        <w:t>缺陷标题</w:t>
      </w:r>
      <w:r w:rsidRPr="007342E8">
        <w:rPr>
          <w:rFonts w:ascii="Times New Roman" w:hint="eastAsia"/>
          <w:snapToGrid/>
        </w:rPr>
        <w:t>：</w:t>
      </w:r>
      <w:r w:rsidRPr="007342E8">
        <w:rPr>
          <w:rFonts w:ascii="Times New Roman"/>
          <w:snapToGrid/>
        </w:rPr>
        <w:t>描述缺陷的标题</w:t>
      </w:r>
      <w:r w:rsidRPr="007342E8">
        <w:rPr>
          <w:rFonts w:ascii="Times New Roman" w:hint="eastAsia"/>
          <w:snapToGrid/>
        </w:rPr>
        <w:t>。</w:t>
      </w:r>
    </w:p>
    <w:p w14:paraId="3EC2C8FD" w14:textId="77777777" w:rsidR="008273F3" w:rsidRPr="007342E8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342E8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51A56CF3" w14:textId="77777777" w:rsidR="008273F3" w:rsidRPr="007342E8" w:rsidRDefault="008273F3" w:rsidP="00A6368F">
      <w:pPr>
        <w:spacing w:after="120"/>
        <w:ind w:left="720"/>
        <w:rPr>
          <w:rFonts w:ascii="Times New Roman"/>
          <w:i/>
          <w:snapToGrid/>
        </w:rPr>
      </w:pPr>
    </w:p>
    <w:p w14:paraId="5251745A" w14:textId="77777777" w:rsidR="008136A6" w:rsidRPr="007342E8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 w:rsidRPr="007342E8">
        <w:rPr>
          <w:rFonts w:hint="eastAsia"/>
          <w:snapToGrid/>
          <w:lang w:eastAsia="en-US"/>
        </w:rPr>
        <w:t>非功能</w:t>
      </w:r>
      <w:proofErr w:type="spellEnd"/>
      <w:r w:rsidR="00292D69" w:rsidRPr="007342E8">
        <w:rPr>
          <w:rFonts w:hint="eastAsia"/>
          <w:snapToGrid/>
        </w:rPr>
        <w:t>性</w:t>
      </w:r>
      <w:proofErr w:type="spellStart"/>
      <w:r w:rsidRPr="007342E8"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3FA8AED8" w14:textId="7B1EF232" w:rsidR="00A6368F" w:rsidRPr="007342E8" w:rsidRDefault="00AB5EFB" w:rsidP="00C05825">
      <w:pPr>
        <w:spacing w:after="120"/>
        <w:ind w:left="720"/>
        <w:rPr>
          <w:rFonts w:ascii="Times New Roman" w:hint="eastAsia"/>
          <w:i/>
          <w:snapToGrid/>
        </w:rPr>
      </w:pPr>
      <w:r w:rsidRPr="007342E8">
        <w:rPr>
          <w:rFonts w:ascii="Times New Roman" w:hint="eastAsia"/>
          <w:i/>
          <w:snapToGrid/>
        </w:rPr>
        <w:t>无（</w:t>
      </w:r>
      <w:r w:rsidR="00951E39" w:rsidRPr="007342E8">
        <w:rPr>
          <w:rFonts w:ascii="Times New Roman" w:hint="eastAsia"/>
          <w:i/>
          <w:snapToGrid/>
        </w:rPr>
        <w:t>在前几个版本中存在一些非功能性缺陷，但最终版本均已</w:t>
      </w:r>
      <w:r w:rsidRPr="007342E8">
        <w:rPr>
          <w:rFonts w:ascii="Times New Roman" w:hint="eastAsia"/>
          <w:i/>
          <w:snapToGrid/>
        </w:rPr>
        <w:t>成功解决</w:t>
      </w:r>
      <w:r w:rsidR="00951E39" w:rsidRPr="007342E8">
        <w:rPr>
          <w:rFonts w:ascii="Times New Roman" w:hint="eastAsia"/>
          <w:i/>
          <w:snapToGrid/>
        </w:rPr>
        <w:t>。</w:t>
      </w:r>
      <w:r w:rsidRPr="007342E8">
        <w:rPr>
          <w:rFonts w:ascii="Times New Roman" w:hint="eastAsia"/>
          <w:i/>
          <w:snapToGrid/>
        </w:rPr>
        <w:t>）</w:t>
      </w:r>
    </w:p>
    <w:p w14:paraId="45486A90" w14:textId="77777777" w:rsidR="00F03B5C" w:rsidRPr="007342E8" w:rsidRDefault="00625BB9">
      <w:pPr>
        <w:pStyle w:val="1"/>
      </w:pPr>
      <w:bookmarkStart w:id="14" w:name="_Toc393891312"/>
      <w:r w:rsidRPr="007342E8">
        <w:rPr>
          <w:rFonts w:hint="eastAsia"/>
        </w:rPr>
        <w:t>测试结论与建议</w:t>
      </w:r>
      <w:bookmarkEnd w:id="14"/>
    </w:p>
    <w:p w14:paraId="062CE4D7" w14:textId="6F0EB498" w:rsidR="00F03B5C" w:rsidRPr="007342E8" w:rsidRDefault="00827C50" w:rsidP="00F948AA">
      <w:pPr>
        <w:pStyle w:val="InfoBlue"/>
        <w:rPr>
          <w:rFonts w:hint="eastAsia"/>
        </w:rPr>
      </w:pPr>
      <w:r w:rsidRPr="007342E8">
        <w:rPr>
          <w:rFonts w:hint="eastAsia"/>
        </w:rPr>
        <w:t>由于项目开始很早，虽然在前几个版本内存在一些功能或非功能缺陷，但是由于项目成员不懈努力与修改，</w:t>
      </w:r>
      <w:r w:rsidRPr="007342E8">
        <w:rPr>
          <w:rFonts w:hint="eastAsia"/>
        </w:rPr>
        <w:t>所有已发现的功能缺陷以及非功能缺陷均已解决，</w:t>
      </w:r>
      <w:r w:rsidRPr="007342E8">
        <w:rPr>
          <w:rFonts w:hint="eastAsia"/>
        </w:rPr>
        <w:t>故在最终版本系统测试报告中，</w:t>
      </w:r>
      <w:r w:rsidR="00FC2EE6" w:rsidRPr="007342E8">
        <w:rPr>
          <w:rFonts w:hint="eastAsia"/>
        </w:rPr>
        <w:t>所有测试均已通过</w:t>
      </w:r>
      <w:r w:rsidR="00CD18F9" w:rsidRPr="007342E8">
        <w:rPr>
          <w:rFonts w:hint="eastAsia"/>
        </w:rPr>
        <w:t>且</w:t>
      </w:r>
      <w:r w:rsidRPr="007342E8">
        <w:rPr>
          <w:rFonts w:hint="eastAsia"/>
        </w:rPr>
        <w:t>所有</w:t>
      </w:r>
      <w:r w:rsidR="009A6F53" w:rsidRPr="007342E8">
        <w:rPr>
          <w:rFonts w:hint="eastAsia"/>
        </w:rPr>
        <w:t>已发现的</w:t>
      </w:r>
      <w:r w:rsidRPr="007342E8">
        <w:rPr>
          <w:rFonts w:hint="eastAsia"/>
        </w:rPr>
        <w:t>缺陷均已</w:t>
      </w:r>
      <w:r w:rsidR="009A6F53" w:rsidRPr="007342E8">
        <w:rPr>
          <w:rFonts w:hint="eastAsia"/>
        </w:rPr>
        <w:t>排除</w:t>
      </w:r>
      <w:r w:rsidRPr="007342E8">
        <w:rPr>
          <w:rFonts w:hint="eastAsia"/>
        </w:rPr>
        <w:t>。</w:t>
      </w:r>
    </w:p>
    <w:sectPr w:rsidR="00F03B5C" w:rsidRPr="007342E8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DD62B" w14:textId="77777777" w:rsidR="0028690D" w:rsidRDefault="0028690D">
      <w:r>
        <w:separator/>
      </w:r>
    </w:p>
  </w:endnote>
  <w:endnote w:type="continuationSeparator" w:id="0">
    <w:p w14:paraId="7F32E38A" w14:textId="77777777" w:rsidR="0028690D" w:rsidRDefault="0028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51D47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4493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A9E98C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17187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F582B69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01803" w14:textId="77777777" w:rsidR="0028690D" w:rsidRDefault="0028690D">
      <w:r>
        <w:separator/>
      </w:r>
    </w:p>
  </w:footnote>
  <w:footnote w:type="continuationSeparator" w:id="0">
    <w:p w14:paraId="16013BE3" w14:textId="77777777" w:rsidR="0028690D" w:rsidRDefault="00286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6036" w14:textId="77777777" w:rsidR="00D67C01" w:rsidRDefault="00D67C01">
    <w:pPr>
      <w:rPr>
        <w:sz w:val="24"/>
      </w:rPr>
    </w:pPr>
  </w:p>
  <w:p w14:paraId="7FC7BF52" w14:textId="77777777" w:rsidR="00D67C01" w:rsidRDefault="00D67C01">
    <w:pPr>
      <w:pBdr>
        <w:top w:val="single" w:sz="6" w:space="1" w:color="auto"/>
      </w:pBdr>
      <w:rPr>
        <w:sz w:val="24"/>
      </w:rPr>
    </w:pPr>
  </w:p>
  <w:p w14:paraId="2D03A679" w14:textId="4184FE53" w:rsidR="00D67C01" w:rsidRDefault="008E503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Hogwarts</w:t>
    </w:r>
  </w:p>
  <w:p w14:paraId="00164933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7202E9D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5FE9179" w14:textId="77777777" w:rsidTr="00D24DCF">
      <w:tc>
        <w:tcPr>
          <w:tcW w:w="6379" w:type="dxa"/>
        </w:tcPr>
        <w:p w14:paraId="090598AE" w14:textId="1D0F3397" w:rsidR="00D67C01" w:rsidRDefault="00DD6132">
          <w:r>
            <w:rPr>
              <w:rFonts w:ascii="Times New Roman"/>
            </w:rPr>
            <w:t>Hogwarts</w:t>
          </w:r>
        </w:p>
      </w:tc>
      <w:tc>
        <w:tcPr>
          <w:tcW w:w="3179" w:type="dxa"/>
        </w:tcPr>
        <w:p w14:paraId="36BEEFB4" w14:textId="4BE61E96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DD6132">
            <w:rPr>
              <w:rFonts w:ascii="Times New Roman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D67C01" w14:paraId="2B12CA96" w14:textId="77777777" w:rsidTr="00D24DCF">
      <w:tc>
        <w:tcPr>
          <w:tcW w:w="6379" w:type="dxa"/>
        </w:tcPr>
        <w:p w14:paraId="221FBAEE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6530C7C" w14:textId="26AFCE29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DD6132">
            <w:rPr>
              <w:rFonts w:ascii="Times New Roman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DD6132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DD6132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0AF2B8A8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37C3"/>
    <w:rsid w:val="00010992"/>
    <w:rsid w:val="0003185B"/>
    <w:rsid w:val="0003711E"/>
    <w:rsid w:val="0007478F"/>
    <w:rsid w:val="000B2529"/>
    <w:rsid w:val="000F1651"/>
    <w:rsid w:val="000F7F79"/>
    <w:rsid w:val="00131345"/>
    <w:rsid w:val="001373DD"/>
    <w:rsid w:val="00140E88"/>
    <w:rsid w:val="00150CCE"/>
    <w:rsid w:val="0016113A"/>
    <w:rsid w:val="00162D65"/>
    <w:rsid w:val="00187453"/>
    <w:rsid w:val="00190CF2"/>
    <w:rsid w:val="001B5163"/>
    <w:rsid w:val="001D1FD8"/>
    <w:rsid w:val="001D4329"/>
    <w:rsid w:val="001F2D91"/>
    <w:rsid w:val="002817A2"/>
    <w:rsid w:val="002866D0"/>
    <w:rsid w:val="0028690D"/>
    <w:rsid w:val="00292D69"/>
    <w:rsid w:val="0029732F"/>
    <w:rsid w:val="002A0EAA"/>
    <w:rsid w:val="002B4C93"/>
    <w:rsid w:val="002D3B02"/>
    <w:rsid w:val="002E0CAD"/>
    <w:rsid w:val="002E6546"/>
    <w:rsid w:val="002E71CC"/>
    <w:rsid w:val="0030153D"/>
    <w:rsid w:val="00302D1B"/>
    <w:rsid w:val="00307DC6"/>
    <w:rsid w:val="00320074"/>
    <w:rsid w:val="00335997"/>
    <w:rsid w:val="003360E4"/>
    <w:rsid w:val="0035274A"/>
    <w:rsid w:val="003A09BF"/>
    <w:rsid w:val="003B6ADF"/>
    <w:rsid w:val="003E7102"/>
    <w:rsid w:val="003F4A24"/>
    <w:rsid w:val="00420916"/>
    <w:rsid w:val="004222F3"/>
    <w:rsid w:val="00440118"/>
    <w:rsid w:val="00485151"/>
    <w:rsid w:val="004B0E53"/>
    <w:rsid w:val="004D536E"/>
    <w:rsid w:val="005349AE"/>
    <w:rsid w:val="00555086"/>
    <w:rsid w:val="00562AE3"/>
    <w:rsid w:val="00562C42"/>
    <w:rsid w:val="00563BEC"/>
    <w:rsid w:val="00587E31"/>
    <w:rsid w:val="005B08C8"/>
    <w:rsid w:val="005E7E40"/>
    <w:rsid w:val="005F5FB2"/>
    <w:rsid w:val="00603561"/>
    <w:rsid w:val="0060630B"/>
    <w:rsid w:val="006104D3"/>
    <w:rsid w:val="006128B3"/>
    <w:rsid w:val="00614542"/>
    <w:rsid w:val="00620BBE"/>
    <w:rsid w:val="00625BB9"/>
    <w:rsid w:val="00661504"/>
    <w:rsid w:val="00672DE2"/>
    <w:rsid w:val="00676AB9"/>
    <w:rsid w:val="0069067A"/>
    <w:rsid w:val="00691C3B"/>
    <w:rsid w:val="006A2737"/>
    <w:rsid w:val="006A64AF"/>
    <w:rsid w:val="006B5D54"/>
    <w:rsid w:val="006B6B6A"/>
    <w:rsid w:val="006D102C"/>
    <w:rsid w:val="006F01C1"/>
    <w:rsid w:val="00730752"/>
    <w:rsid w:val="007342E8"/>
    <w:rsid w:val="00740123"/>
    <w:rsid w:val="00752A83"/>
    <w:rsid w:val="0075350F"/>
    <w:rsid w:val="007614BC"/>
    <w:rsid w:val="00775C17"/>
    <w:rsid w:val="00776F13"/>
    <w:rsid w:val="00790B3E"/>
    <w:rsid w:val="007E6221"/>
    <w:rsid w:val="007F0A31"/>
    <w:rsid w:val="007F35AF"/>
    <w:rsid w:val="007F6168"/>
    <w:rsid w:val="008136A6"/>
    <w:rsid w:val="008273F3"/>
    <w:rsid w:val="00827C50"/>
    <w:rsid w:val="00836E8B"/>
    <w:rsid w:val="00844740"/>
    <w:rsid w:val="00857333"/>
    <w:rsid w:val="008A050A"/>
    <w:rsid w:val="008C4A8E"/>
    <w:rsid w:val="008E1AA7"/>
    <w:rsid w:val="008E5035"/>
    <w:rsid w:val="008F305A"/>
    <w:rsid w:val="00951E39"/>
    <w:rsid w:val="00955DC2"/>
    <w:rsid w:val="0095686C"/>
    <w:rsid w:val="0096223C"/>
    <w:rsid w:val="009A01E2"/>
    <w:rsid w:val="009A3432"/>
    <w:rsid w:val="009A6F53"/>
    <w:rsid w:val="009B5BB5"/>
    <w:rsid w:val="009C7261"/>
    <w:rsid w:val="009D1E99"/>
    <w:rsid w:val="009E0C5C"/>
    <w:rsid w:val="00A07A93"/>
    <w:rsid w:val="00A25C0D"/>
    <w:rsid w:val="00A43755"/>
    <w:rsid w:val="00A444B2"/>
    <w:rsid w:val="00A6368F"/>
    <w:rsid w:val="00A72FD8"/>
    <w:rsid w:val="00A76715"/>
    <w:rsid w:val="00AB0E7C"/>
    <w:rsid w:val="00AB5EFB"/>
    <w:rsid w:val="00AB65D6"/>
    <w:rsid w:val="00AC5EC8"/>
    <w:rsid w:val="00B01E70"/>
    <w:rsid w:val="00B15586"/>
    <w:rsid w:val="00B2029E"/>
    <w:rsid w:val="00B27FC7"/>
    <w:rsid w:val="00B40A77"/>
    <w:rsid w:val="00B46746"/>
    <w:rsid w:val="00B4737F"/>
    <w:rsid w:val="00B54364"/>
    <w:rsid w:val="00B90DCB"/>
    <w:rsid w:val="00B93AB1"/>
    <w:rsid w:val="00BA6F9C"/>
    <w:rsid w:val="00BC2634"/>
    <w:rsid w:val="00BD1BE9"/>
    <w:rsid w:val="00BF11EB"/>
    <w:rsid w:val="00BF6954"/>
    <w:rsid w:val="00C05825"/>
    <w:rsid w:val="00C076D8"/>
    <w:rsid w:val="00C11861"/>
    <w:rsid w:val="00C11D00"/>
    <w:rsid w:val="00C22D91"/>
    <w:rsid w:val="00C5163B"/>
    <w:rsid w:val="00C6379D"/>
    <w:rsid w:val="00C77E6C"/>
    <w:rsid w:val="00C9707C"/>
    <w:rsid w:val="00CB3465"/>
    <w:rsid w:val="00CC75E6"/>
    <w:rsid w:val="00CD0DF7"/>
    <w:rsid w:val="00CD18F9"/>
    <w:rsid w:val="00CD68FD"/>
    <w:rsid w:val="00D1679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B2B9E"/>
    <w:rsid w:val="00DD6132"/>
    <w:rsid w:val="00DD7B27"/>
    <w:rsid w:val="00E1457C"/>
    <w:rsid w:val="00E204BB"/>
    <w:rsid w:val="00E36DCD"/>
    <w:rsid w:val="00E45E9C"/>
    <w:rsid w:val="00E672A3"/>
    <w:rsid w:val="00EC5C73"/>
    <w:rsid w:val="00EE5F35"/>
    <w:rsid w:val="00F03B5C"/>
    <w:rsid w:val="00F1061A"/>
    <w:rsid w:val="00F46CC2"/>
    <w:rsid w:val="00F554B7"/>
    <w:rsid w:val="00F643A4"/>
    <w:rsid w:val="00F907FC"/>
    <w:rsid w:val="00F948AA"/>
    <w:rsid w:val="00FA1775"/>
    <w:rsid w:val="00FB0255"/>
    <w:rsid w:val="00FC2EE6"/>
    <w:rsid w:val="00FD76A6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3614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948AA"/>
    <w:pPr>
      <w:spacing w:after="120"/>
      <w:ind w:left="720"/>
    </w:pPr>
    <w:rPr>
      <w:rFonts w:ascii="Times New Roman"/>
      <w:i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0</TotalTime>
  <Pages>7</Pages>
  <Words>388</Words>
  <Characters>2218</Characters>
  <Application>Microsoft Office Word</Application>
  <DocSecurity>0</DocSecurity>
  <Lines>18</Lines>
  <Paragraphs>5</Paragraphs>
  <ScaleCrop>false</ScaleCrop>
  <Company>&lt;SJTU&gt;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熊 添晨</cp:lastModifiedBy>
  <cp:revision>544</cp:revision>
  <dcterms:created xsi:type="dcterms:W3CDTF">2014-07-21T08:17:00Z</dcterms:created>
  <dcterms:modified xsi:type="dcterms:W3CDTF">2021-01-07T13:58:00Z</dcterms:modified>
</cp:coreProperties>
</file>